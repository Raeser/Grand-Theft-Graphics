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B3FA2" w14:textId="4A5746D7" w:rsidR="00211BA0" w:rsidRPr="00204A05" w:rsidRDefault="001B152C" w:rsidP="00733239">
      <w:pPr>
        <w:pStyle w:val="Rubrik1"/>
        <w:rPr>
          <w:b w:val="0"/>
          <w:sz w:val="56"/>
          <w:szCs w:val="56"/>
          <w:lang w:val="sv-SE"/>
        </w:rPr>
      </w:pPr>
      <w:bookmarkStart w:id="0" w:name="_Toc229981226"/>
      <w:r>
        <w:rPr>
          <w:b w:val="0"/>
          <w:sz w:val="56"/>
          <w:szCs w:val="56"/>
          <w:lang w:val="sv-SE"/>
        </w:rPr>
        <w:t>Uppgift</w:t>
      </w:r>
      <w:r w:rsidR="00211BA0" w:rsidRPr="00204A05">
        <w:rPr>
          <w:b w:val="0"/>
          <w:sz w:val="56"/>
          <w:szCs w:val="56"/>
          <w:lang w:val="sv-SE"/>
        </w:rPr>
        <w:t xml:space="preserve"> </w:t>
      </w:r>
      <w:r w:rsidR="00680638">
        <w:rPr>
          <w:b w:val="0"/>
          <w:sz w:val="56"/>
          <w:szCs w:val="56"/>
          <w:lang w:val="sv-SE"/>
        </w:rPr>
        <w:t>Racer</w:t>
      </w:r>
      <w:r w:rsidR="00211BA0" w:rsidRPr="00204A05">
        <w:rPr>
          <w:b w:val="0"/>
          <w:sz w:val="56"/>
          <w:szCs w:val="56"/>
          <w:lang w:val="sv-SE"/>
        </w:rPr>
        <w:t>:</w:t>
      </w:r>
      <w:bookmarkEnd w:id="0"/>
    </w:p>
    <w:p w14:paraId="46D4EB1D" w14:textId="77777777" w:rsidR="001B152C" w:rsidRPr="00813F82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proofErr w:type="spellStart"/>
      <w:r w:rsidRPr="00813F82">
        <w:rPr>
          <w:b w:val="0"/>
          <w:sz w:val="96"/>
          <w:szCs w:val="96"/>
          <w:lang w:val="sv-SE"/>
        </w:rPr>
        <w:t>Network</w:t>
      </w:r>
      <w:proofErr w:type="spellEnd"/>
      <w:r w:rsidRPr="00813F82">
        <w:rPr>
          <w:b w:val="0"/>
          <w:sz w:val="96"/>
          <w:szCs w:val="96"/>
          <w:lang w:val="sv-SE"/>
        </w:rPr>
        <w:br/>
      </w:r>
      <w:proofErr w:type="spellStart"/>
      <w:r w:rsidRPr="00813F82">
        <w:rPr>
          <w:b w:val="0"/>
          <w:sz w:val="96"/>
          <w:szCs w:val="96"/>
          <w:lang w:val="sv-SE"/>
        </w:rPr>
        <w:t>Programming</w:t>
      </w:r>
      <w:proofErr w:type="spellEnd"/>
    </w:p>
    <w:p w14:paraId="2F5FC014" w14:textId="037E9B64" w:rsidR="00211BA0" w:rsidRPr="00813F82" w:rsidRDefault="00211BA0" w:rsidP="00D13E58">
      <w:pPr>
        <w:pStyle w:val="Rubrik1"/>
        <w:rPr>
          <w:rStyle w:val="Rubrik2Char"/>
          <w:lang w:val="sv-SE"/>
        </w:rPr>
        <w:sectPr w:rsidR="00211BA0" w:rsidRPr="00813F82" w:rsidSect="00B83BD4">
          <w:headerReference w:type="default" r:id="rId10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</w:p>
    <w:p w14:paraId="08D70FA4" w14:textId="77777777"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Uppgift</w:t>
      </w:r>
    </w:p>
    <w:p w14:paraId="5FD049C0" w14:textId="46305778" w:rsidR="00880C2F" w:rsidRPr="00DA0020" w:rsidRDefault="00813F82" w:rsidP="00B30E80">
      <w:pPr>
        <w:spacing w:before="100" w:beforeAutospacing="1" w:after="100" w:afterAutospacing="1" w:line="240" w:lineRule="auto"/>
        <w:ind w:left="360"/>
        <w:rPr>
          <w:b/>
          <w:lang w:val="sv-SE"/>
        </w:rPr>
      </w:pPr>
      <w:r>
        <w:rPr>
          <w:b/>
          <w:lang w:val="sv-SE"/>
        </w:rPr>
        <w:t>Krav</w:t>
      </w:r>
    </w:p>
    <w:p w14:paraId="01A37FC4" w14:textId="75283531" w:rsidR="00184CD0" w:rsidRDefault="00672676" w:rsidP="00672676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Spelarna ska kunna köra en bil i en scrollande värld</w:t>
      </w:r>
    </w:p>
    <w:p w14:paraId="228D830D" w14:textId="7844EE1B" w:rsidR="00672676" w:rsidRDefault="00672676" w:rsidP="00672676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Således fungerar inte en statisk skärm/bana</w:t>
      </w:r>
    </w:p>
    <w:p w14:paraId="0B94CFE5" w14:textId="79E29C5D" w:rsidR="004A4042" w:rsidRDefault="004A4042" w:rsidP="004A404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Två spelare minimum</w:t>
      </w:r>
    </w:p>
    <w:p w14:paraId="0595959F" w14:textId="77777777" w:rsidR="00161965" w:rsidRPr="00161965" w:rsidRDefault="00161965" w:rsidP="004A404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</w:p>
    <w:p w14:paraId="092F76CA" w14:textId="1BF9B7DB" w:rsidR="0087704C" w:rsidRPr="0087704C" w:rsidRDefault="004A4042" w:rsidP="0087704C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 w:rsidRPr="0087704C">
        <w:rPr>
          <w:lang w:val="sv-SE"/>
        </w:rPr>
        <w:t>Kollision ska ske på ett snyggt vis, spelaren ska aldrig se att bilar befinner sig ”i” varandra</w:t>
      </w:r>
    </w:p>
    <w:p w14:paraId="2B8DFBCD" w14:textId="4A7EE536" w:rsidR="004A4042" w:rsidRPr="0087704C" w:rsidRDefault="004A4042" w:rsidP="006C3789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 w:rsidRPr="0087704C">
        <w:rPr>
          <w:lang w:val="sv-SE"/>
        </w:rPr>
        <w:t xml:space="preserve">Spelarna ska kunna skjuta på varandra med åtminstone ett statiskt vapen som alltid är </w:t>
      </w:r>
      <w:proofErr w:type="spellStart"/>
      <w:r w:rsidRPr="0087704C">
        <w:rPr>
          <w:lang w:val="sv-SE"/>
        </w:rPr>
        <w:t>equippat</w:t>
      </w:r>
      <w:proofErr w:type="spellEnd"/>
    </w:p>
    <w:p w14:paraId="70E93432" w14:textId="729E4142" w:rsidR="004A4042" w:rsidRDefault="004A4042" w:rsidP="004A404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Bilens hälsa går ner om: </w:t>
      </w:r>
    </w:p>
    <w:p w14:paraId="19EC4F13" w14:textId="77777777" w:rsidR="004A4042" w:rsidRPr="004A4042" w:rsidRDefault="004A4042" w:rsidP="004A4042">
      <w:pPr>
        <w:pStyle w:val="Liststycke"/>
        <w:rPr>
          <w:lang w:val="sv-SE"/>
        </w:rPr>
      </w:pPr>
    </w:p>
    <w:p w14:paraId="3C3A7B7C" w14:textId="7A03664D" w:rsidR="004A4042" w:rsidRDefault="004A4042" w:rsidP="004A4042">
      <w:pPr>
        <w:pStyle w:val="Liststycke"/>
        <w:numPr>
          <w:ilvl w:val="1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1. Man krockar, beroende på om det är fronten eller på sidan om bilden tar bilden olika skada</w:t>
      </w:r>
    </w:p>
    <w:p w14:paraId="6F78A0B7" w14:textId="5B2935B6" w:rsidR="004A4042" w:rsidRDefault="004A4042" w:rsidP="004A4042">
      <w:pPr>
        <w:pStyle w:val="Liststycke"/>
        <w:numPr>
          <w:ilvl w:val="1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2. Om man blir skjuten på av motståndarens vapen</w:t>
      </w:r>
    </w:p>
    <w:p w14:paraId="56FE5E68" w14:textId="249A6B94" w:rsidR="004A4042" w:rsidRDefault="004A4042" w:rsidP="004A404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Om hälsan når 0 ska bilen gå sönder och man </w:t>
      </w:r>
      <w:proofErr w:type="spellStart"/>
      <w:r>
        <w:rPr>
          <w:lang w:val="sv-SE"/>
        </w:rPr>
        <w:t>respawnar</w:t>
      </w:r>
      <w:proofErr w:type="spellEnd"/>
      <w:r>
        <w:rPr>
          <w:lang w:val="sv-SE"/>
        </w:rPr>
        <w:t>.</w:t>
      </w:r>
    </w:p>
    <w:p w14:paraId="531DD465" w14:textId="1D9D6C57" w:rsidR="004A4042" w:rsidRDefault="004A4042" w:rsidP="004A404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Om man </w:t>
      </w:r>
      <w:proofErr w:type="spellStart"/>
      <w:r>
        <w:rPr>
          <w:lang w:val="sv-SE"/>
        </w:rPr>
        <w:t>respawnat</w:t>
      </w:r>
      <w:proofErr w:type="spellEnd"/>
      <w:r>
        <w:rPr>
          <w:lang w:val="sv-SE"/>
        </w:rPr>
        <w:t xml:space="preserve"> mer än tre gånger har man förlorat och spelet startar om</w:t>
      </w:r>
    </w:p>
    <w:p w14:paraId="3B5208D2" w14:textId="55E8FB5F" w:rsidR="00707534" w:rsidRDefault="00707534" w:rsidP="00707534">
      <w:pPr>
        <w:spacing w:before="100" w:beforeAutospacing="1" w:after="100" w:afterAutospacing="1" w:line="240" w:lineRule="auto"/>
        <w:rPr>
          <w:lang w:val="sv-SE"/>
        </w:rPr>
      </w:pPr>
    </w:p>
    <w:p w14:paraId="66003F48" w14:textId="029AC85D" w:rsidR="00707534" w:rsidRDefault="00707534" w:rsidP="00707534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Spelet ska han</w:t>
      </w:r>
      <w:bookmarkStart w:id="1" w:name="_GoBack"/>
      <w:bookmarkEnd w:id="1"/>
      <w:r>
        <w:rPr>
          <w:lang w:val="sv-SE"/>
        </w:rPr>
        <w:t>tera garanterade saker som:</w:t>
      </w:r>
    </w:p>
    <w:p w14:paraId="2F7AE5D9" w14:textId="77777777" w:rsidR="00707534" w:rsidRPr="00707534" w:rsidRDefault="00707534" w:rsidP="00707534">
      <w:pPr>
        <w:pStyle w:val="Liststycke"/>
        <w:rPr>
          <w:lang w:val="sv-SE"/>
        </w:rPr>
      </w:pPr>
    </w:p>
    <w:p w14:paraId="23DBC25C" w14:textId="76592B52" w:rsidR="00707534" w:rsidRDefault="00707534" w:rsidP="00707534">
      <w:pPr>
        <w:pStyle w:val="Liststycke"/>
        <w:numPr>
          <w:ilvl w:val="1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Skott</w:t>
      </w:r>
    </w:p>
    <w:p w14:paraId="55DFE5D8" w14:textId="33C2653D" w:rsidR="00707534" w:rsidRDefault="00707534" w:rsidP="00707534">
      <w:pPr>
        <w:pStyle w:val="Liststycke"/>
        <w:numPr>
          <w:ilvl w:val="1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Krockar</w:t>
      </w:r>
    </w:p>
    <w:p w14:paraId="43B29719" w14:textId="34F77C6A" w:rsidR="00707534" w:rsidRPr="00707534" w:rsidRDefault="00707534" w:rsidP="00707534">
      <w:pPr>
        <w:pStyle w:val="Liststycke"/>
        <w:numPr>
          <w:ilvl w:val="1"/>
          <w:numId w:val="2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Score</w:t>
      </w:r>
    </w:p>
    <w:sectPr w:rsidR="00707534" w:rsidRPr="00707534" w:rsidSect="00F64F0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C4A19" w14:textId="77777777" w:rsidR="00D4785B" w:rsidRDefault="00D4785B" w:rsidP="0086136D">
      <w:pPr>
        <w:spacing w:after="0" w:line="240" w:lineRule="auto"/>
      </w:pPr>
      <w:r>
        <w:separator/>
      </w:r>
    </w:p>
  </w:endnote>
  <w:endnote w:type="continuationSeparator" w:id="0">
    <w:p w14:paraId="734D4DAC" w14:textId="77777777" w:rsidR="00D4785B" w:rsidRDefault="00D4785B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BAB7A" w14:textId="77777777" w:rsidR="00D4785B" w:rsidRDefault="00D4785B" w:rsidP="0086136D">
      <w:pPr>
        <w:spacing w:after="0" w:line="240" w:lineRule="auto"/>
      </w:pPr>
      <w:r>
        <w:separator/>
      </w:r>
    </w:p>
  </w:footnote>
  <w:footnote w:type="continuationSeparator" w:id="0">
    <w:p w14:paraId="165F905A" w14:textId="77777777" w:rsidR="00D4785B" w:rsidRDefault="00D4785B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D803EC" w14:paraId="3FB8B6FC" w14:textId="77777777" w:rsidTr="00D803EC">
      <w:tc>
        <w:tcPr>
          <w:tcW w:w="1203" w:type="pct"/>
          <w:vAlign w:val="bottom"/>
        </w:tcPr>
        <w:p w14:paraId="3C3C8042" w14:textId="77777777" w:rsidR="00ED7324" w:rsidRPr="00D803EC" w:rsidRDefault="00ED7324" w:rsidP="001151E1">
          <w:pPr>
            <w:pStyle w:val="Rubrik4"/>
          </w:pPr>
        </w:p>
      </w:tc>
      <w:tc>
        <w:tcPr>
          <w:tcW w:w="3510" w:type="pct"/>
          <w:vAlign w:val="bottom"/>
        </w:tcPr>
        <w:p w14:paraId="7811253C" w14:textId="77777777" w:rsidR="00ED7324" w:rsidRPr="00D803EC" w:rsidRDefault="00ED7324" w:rsidP="00B83BD4">
          <w:pPr>
            <w:pStyle w:val="Rubrik4"/>
          </w:pPr>
        </w:p>
      </w:tc>
      <w:tc>
        <w:tcPr>
          <w:tcW w:w="287" w:type="pct"/>
          <w:vAlign w:val="bottom"/>
        </w:tcPr>
        <w:p w14:paraId="44CE7704" w14:textId="77777777" w:rsidR="00ED7324" w:rsidRPr="00D803EC" w:rsidRDefault="00ED7324" w:rsidP="00B83BD4">
          <w:pPr>
            <w:pStyle w:val="Rubrik4"/>
          </w:pPr>
        </w:p>
      </w:tc>
    </w:tr>
  </w:tbl>
  <w:p w14:paraId="2C50B5EB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204A05" w14:paraId="33EC7C9F" w14:textId="77777777" w:rsidTr="00D803EC">
      <w:tc>
        <w:tcPr>
          <w:tcW w:w="1203" w:type="pct"/>
          <w:vAlign w:val="bottom"/>
        </w:tcPr>
        <w:p w14:paraId="5DAD1A51" w14:textId="77777777" w:rsidR="00ED7324" w:rsidRPr="00204A05" w:rsidRDefault="00ED7324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14:paraId="54D782E5" w14:textId="77777777" w:rsidR="00ED7324" w:rsidRPr="00204A05" w:rsidRDefault="00ED732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14:paraId="6AC5737D" w14:textId="108CBD5C" w:rsidR="00ED7324" w:rsidRPr="00204A05" w:rsidRDefault="00270104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ED7324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F53DC2">
            <w:rPr>
              <w:noProof/>
              <w:lang w:val="sv-SE"/>
            </w:rPr>
            <w:t>2</w:t>
          </w:r>
          <w:r w:rsidRPr="00204A05">
            <w:rPr>
              <w:lang w:val="sv-SE"/>
            </w:rPr>
            <w:fldChar w:fldCharType="end"/>
          </w:r>
        </w:p>
      </w:tc>
    </w:tr>
  </w:tbl>
  <w:p w14:paraId="12759D22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5B0"/>
    <w:multiLevelType w:val="hybridMultilevel"/>
    <w:tmpl w:val="840EA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B3C64"/>
    <w:multiLevelType w:val="hybridMultilevel"/>
    <w:tmpl w:val="AA7E21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182C"/>
    <w:multiLevelType w:val="hybridMultilevel"/>
    <w:tmpl w:val="2C4CB6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471"/>
    <w:multiLevelType w:val="hybridMultilevel"/>
    <w:tmpl w:val="5A7261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614"/>
    <w:multiLevelType w:val="hybridMultilevel"/>
    <w:tmpl w:val="85C8B1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C56A4"/>
    <w:multiLevelType w:val="hybridMultilevel"/>
    <w:tmpl w:val="1ABE5D4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83E3D6E"/>
    <w:multiLevelType w:val="hybridMultilevel"/>
    <w:tmpl w:val="BAB097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645F4"/>
    <w:multiLevelType w:val="hybridMultilevel"/>
    <w:tmpl w:val="CC28D88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12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26"/>
  </w:num>
  <w:num w:numId="10">
    <w:abstractNumId w:val="25"/>
  </w:num>
  <w:num w:numId="11">
    <w:abstractNumId w:val="17"/>
  </w:num>
  <w:num w:numId="12">
    <w:abstractNumId w:val="10"/>
  </w:num>
  <w:num w:numId="13">
    <w:abstractNumId w:val="19"/>
  </w:num>
  <w:num w:numId="14">
    <w:abstractNumId w:val="6"/>
  </w:num>
  <w:num w:numId="15">
    <w:abstractNumId w:val="9"/>
  </w:num>
  <w:num w:numId="16">
    <w:abstractNumId w:val="3"/>
  </w:num>
  <w:num w:numId="17">
    <w:abstractNumId w:val="20"/>
  </w:num>
  <w:num w:numId="18">
    <w:abstractNumId w:val="16"/>
  </w:num>
  <w:num w:numId="19">
    <w:abstractNumId w:val="2"/>
  </w:num>
  <w:num w:numId="20">
    <w:abstractNumId w:val="1"/>
  </w:num>
  <w:num w:numId="21">
    <w:abstractNumId w:val="8"/>
  </w:num>
  <w:num w:numId="22">
    <w:abstractNumId w:val="7"/>
  </w:num>
  <w:num w:numId="23">
    <w:abstractNumId w:val="21"/>
  </w:num>
  <w:num w:numId="24">
    <w:abstractNumId w:val="18"/>
  </w:num>
  <w:num w:numId="25">
    <w:abstractNumId w:val="24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attachedTemplate r:id="rId1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E1"/>
    <w:rsid w:val="00012E38"/>
    <w:rsid w:val="000139F0"/>
    <w:rsid w:val="00013A1B"/>
    <w:rsid w:val="00020F1E"/>
    <w:rsid w:val="000325FD"/>
    <w:rsid w:val="00045207"/>
    <w:rsid w:val="000A7673"/>
    <w:rsid w:val="000B42D7"/>
    <w:rsid w:val="000E28D8"/>
    <w:rsid w:val="000E470A"/>
    <w:rsid w:val="001051EF"/>
    <w:rsid w:val="001079CB"/>
    <w:rsid w:val="0011200C"/>
    <w:rsid w:val="001151E1"/>
    <w:rsid w:val="00123650"/>
    <w:rsid w:val="0013163F"/>
    <w:rsid w:val="0013451C"/>
    <w:rsid w:val="00147676"/>
    <w:rsid w:val="00157890"/>
    <w:rsid w:val="001600D7"/>
    <w:rsid w:val="00161965"/>
    <w:rsid w:val="00173736"/>
    <w:rsid w:val="00174DB1"/>
    <w:rsid w:val="00183367"/>
    <w:rsid w:val="00184CD0"/>
    <w:rsid w:val="00186E33"/>
    <w:rsid w:val="00195B35"/>
    <w:rsid w:val="001B152C"/>
    <w:rsid w:val="001B181B"/>
    <w:rsid w:val="001C2952"/>
    <w:rsid w:val="001C55BB"/>
    <w:rsid w:val="001D4CF4"/>
    <w:rsid w:val="001D4FE2"/>
    <w:rsid w:val="001E3919"/>
    <w:rsid w:val="001F18A8"/>
    <w:rsid w:val="0020089A"/>
    <w:rsid w:val="00204A05"/>
    <w:rsid w:val="00211526"/>
    <w:rsid w:val="00211BA0"/>
    <w:rsid w:val="00213A1D"/>
    <w:rsid w:val="00221561"/>
    <w:rsid w:val="002342A1"/>
    <w:rsid w:val="0023538B"/>
    <w:rsid w:val="00241C5A"/>
    <w:rsid w:val="002470C4"/>
    <w:rsid w:val="002526F6"/>
    <w:rsid w:val="00252B22"/>
    <w:rsid w:val="0025609E"/>
    <w:rsid w:val="00270104"/>
    <w:rsid w:val="00276DE9"/>
    <w:rsid w:val="00291B5D"/>
    <w:rsid w:val="00292585"/>
    <w:rsid w:val="00295B70"/>
    <w:rsid w:val="00296A62"/>
    <w:rsid w:val="002A0B0D"/>
    <w:rsid w:val="002C1A5F"/>
    <w:rsid w:val="002C3C26"/>
    <w:rsid w:val="002E06D1"/>
    <w:rsid w:val="002E6A30"/>
    <w:rsid w:val="00325DD3"/>
    <w:rsid w:val="00340393"/>
    <w:rsid w:val="003409B3"/>
    <w:rsid w:val="00347ACC"/>
    <w:rsid w:val="003560EC"/>
    <w:rsid w:val="00365919"/>
    <w:rsid w:val="003700AE"/>
    <w:rsid w:val="00371C89"/>
    <w:rsid w:val="0037363D"/>
    <w:rsid w:val="00375E2A"/>
    <w:rsid w:val="0037785A"/>
    <w:rsid w:val="00380E22"/>
    <w:rsid w:val="00393DBD"/>
    <w:rsid w:val="003A396A"/>
    <w:rsid w:val="003B0A03"/>
    <w:rsid w:val="003C1565"/>
    <w:rsid w:val="003C6183"/>
    <w:rsid w:val="003D70C2"/>
    <w:rsid w:val="0040381D"/>
    <w:rsid w:val="00404C89"/>
    <w:rsid w:val="00406811"/>
    <w:rsid w:val="00406EF1"/>
    <w:rsid w:val="0040777E"/>
    <w:rsid w:val="0041479A"/>
    <w:rsid w:val="00415565"/>
    <w:rsid w:val="0042119B"/>
    <w:rsid w:val="00433924"/>
    <w:rsid w:val="00455771"/>
    <w:rsid w:val="00462EC1"/>
    <w:rsid w:val="00473FC9"/>
    <w:rsid w:val="00483903"/>
    <w:rsid w:val="00485C21"/>
    <w:rsid w:val="0049115B"/>
    <w:rsid w:val="00491E3F"/>
    <w:rsid w:val="00496E01"/>
    <w:rsid w:val="004A4042"/>
    <w:rsid w:val="004A4D19"/>
    <w:rsid w:val="004B6B6D"/>
    <w:rsid w:val="004D1C3F"/>
    <w:rsid w:val="004E0777"/>
    <w:rsid w:val="004F72B9"/>
    <w:rsid w:val="005014C4"/>
    <w:rsid w:val="005225FA"/>
    <w:rsid w:val="00523783"/>
    <w:rsid w:val="00533EED"/>
    <w:rsid w:val="005568AE"/>
    <w:rsid w:val="005603C5"/>
    <w:rsid w:val="00561CCB"/>
    <w:rsid w:val="00566B9F"/>
    <w:rsid w:val="00592D09"/>
    <w:rsid w:val="005B7B7A"/>
    <w:rsid w:val="005C3655"/>
    <w:rsid w:val="005C7951"/>
    <w:rsid w:val="005D5BC3"/>
    <w:rsid w:val="005D7148"/>
    <w:rsid w:val="005E393A"/>
    <w:rsid w:val="00603365"/>
    <w:rsid w:val="00620173"/>
    <w:rsid w:val="00620791"/>
    <w:rsid w:val="00631B7B"/>
    <w:rsid w:val="006322AD"/>
    <w:rsid w:val="00644B95"/>
    <w:rsid w:val="00655404"/>
    <w:rsid w:val="00660633"/>
    <w:rsid w:val="00662DDC"/>
    <w:rsid w:val="006674B9"/>
    <w:rsid w:val="00672676"/>
    <w:rsid w:val="0068009B"/>
    <w:rsid w:val="00680123"/>
    <w:rsid w:val="00680638"/>
    <w:rsid w:val="00687FEE"/>
    <w:rsid w:val="006A18FF"/>
    <w:rsid w:val="006A23B7"/>
    <w:rsid w:val="006A4FEF"/>
    <w:rsid w:val="006B1CE9"/>
    <w:rsid w:val="006C4E96"/>
    <w:rsid w:val="006E1C2E"/>
    <w:rsid w:val="006E2CFF"/>
    <w:rsid w:val="006F63E4"/>
    <w:rsid w:val="007018E7"/>
    <w:rsid w:val="00707534"/>
    <w:rsid w:val="00733239"/>
    <w:rsid w:val="00733358"/>
    <w:rsid w:val="00745B74"/>
    <w:rsid w:val="007606F8"/>
    <w:rsid w:val="00763CE6"/>
    <w:rsid w:val="00776024"/>
    <w:rsid w:val="00786E71"/>
    <w:rsid w:val="007A1928"/>
    <w:rsid w:val="007D4DA2"/>
    <w:rsid w:val="007D5CF4"/>
    <w:rsid w:val="007E0E67"/>
    <w:rsid w:val="007E463D"/>
    <w:rsid w:val="007F241E"/>
    <w:rsid w:val="007F6000"/>
    <w:rsid w:val="00803A91"/>
    <w:rsid w:val="00813F82"/>
    <w:rsid w:val="008176A9"/>
    <w:rsid w:val="00845395"/>
    <w:rsid w:val="00847875"/>
    <w:rsid w:val="00855DB7"/>
    <w:rsid w:val="00861256"/>
    <w:rsid w:val="0086136D"/>
    <w:rsid w:val="00863AB6"/>
    <w:rsid w:val="008678F2"/>
    <w:rsid w:val="008729A2"/>
    <w:rsid w:val="0087704C"/>
    <w:rsid w:val="00880C2F"/>
    <w:rsid w:val="008852FB"/>
    <w:rsid w:val="008C79CA"/>
    <w:rsid w:val="008D0E7A"/>
    <w:rsid w:val="008D2F03"/>
    <w:rsid w:val="008E7761"/>
    <w:rsid w:val="008F40CB"/>
    <w:rsid w:val="008F5E05"/>
    <w:rsid w:val="00900BFE"/>
    <w:rsid w:val="009046D4"/>
    <w:rsid w:val="00906CF7"/>
    <w:rsid w:val="00907066"/>
    <w:rsid w:val="00920C68"/>
    <w:rsid w:val="00921BE2"/>
    <w:rsid w:val="009534E5"/>
    <w:rsid w:val="0098336F"/>
    <w:rsid w:val="00990CF6"/>
    <w:rsid w:val="009B48DF"/>
    <w:rsid w:val="009B5FDE"/>
    <w:rsid w:val="009C3ED0"/>
    <w:rsid w:val="009C3F9C"/>
    <w:rsid w:val="009D49A7"/>
    <w:rsid w:val="00A022EB"/>
    <w:rsid w:val="00A07F00"/>
    <w:rsid w:val="00A16E27"/>
    <w:rsid w:val="00A45793"/>
    <w:rsid w:val="00A464ED"/>
    <w:rsid w:val="00A51F9B"/>
    <w:rsid w:val="00A531A6"/>
    <w:rsid w:val="00A61757"/>
    <w:rsid w:val="00A73782"/>
    <w:rsid w:val="00A8185A"/>
    <w:rsid w:val="00A93808"/>
    <w:rsid w:val="00AA4276"/>
    <w:rsid w:val="00AB7D73"/>
    <w:rsid w:val="00AC43E8"/>
    <w:rsid w:val="00AC72B1"/>
    <w:rsid w:val="00B004C1"/>
    <w:rsid w:val="00B0399C"/>
    <w:rsid w:val="00B05E4C"/>
    <w:rsid w:val="00B135E4"/>
    <w:rsid w:val="00B17921"/>
    <w:rsid w:val="00B22278"/>
    <w:rsid w:val="00B24258"/>
    <w:rsid w:val="00B2529E"/>
    <w:rsid w:val="00B30E80"/>
    <w:rsid w:val="00B350E9"/>
    <w:rsid w:val="00B41806"/>
    <w:rsid w:val="00B53F48"/>
    <w:rsid w:val="00B546E4"/>
    <w:rsid w:val="00B55FE4"/>
    <w:rsid w:val="00B63F36"/>
    <w:rsid w:val="00B71560"/>
    <w:rsid w:val="00B8180B"/>
    <w:rsid w:val="00B83BD4"/>
    <w:rsid w:val="00B94487"/>
    <w:rsid w:val="00B94B2A"/>
    <w:rsid w:val="00BB0442"/>
    <w:rsid w:val="00BB3443"/>
    <w:rsid w:val="00BC2F00"/>
    <w:rsid w:val="00BC3601"/>
    <w:rsid w:val="00BC3B2C"/>
    <w:rsid w:val="00BC5DCC"/>
    <w:rsid w:val="00BE6D78"/>
    <w:rsid w:val="00BF3899"/>
    <w:rsid w:val="00C0512B"/>
    <w:rsid w:val="00C1159B"/>
    <w:rsid w:val="00C253FC"/>
    <w:rsid w:val="00C2772D"/>
    <w:rsid w:val="00C47D41"/>
    <w:rsid w:val="00C52869"/>
    <w:rsid w:val="00C53383"/>
    <w:rsid w:val="00C65BAE"/>
    <w:rsid w:val="00C70171"/>
    <w:rsid w:val="00CA4C15"/>
    <w:rsid w:val="00CB60CD"/>
    <w:rsid w:val="00CC5AD2"/>
    <w:rsid w:val="00CD16FC"/>
    <w:rsid w:val="00CD3944"/>
    <w:rsid w:val="00CE06BB"/>
    <w:rsid w:val="00CE5CAB"/>
    <w:rsid w:val="00CE6767"/>
    <w:rsid w:val="00D023E4"/>
    <w:rsid w:val="00D05B83"/>
    <w:rsid w:val="00D05E86"/>
    <w:rsid w:val="00D13E58"/>
    <w:rsid w:val="00D17FAF"/>
    <w:rsid w:val="00D20CFF"/>
    <w:rsid w:val="00D2742C"/>
    <w:rsid w:val="00D37321"/>
    <w:rsid w:val="00D45097"/>
    <w:rsid w:val="00D45E5D"/>
    <w:rsid w:val="00D46DD8"/>
    <w:rsid w:val="00D4785B"/>
    <w:rsid w:val="00D53B85"/>
    <w:rsid w:val="00D55E67"/>
    <w:rsid w:val="00D60318"/>
    <w:rsid w:val="00D612D8"/>
    <w:rsid w:val="00D621CE"/>
    <w:rsid w:val="00D6643C"/>
    <w:rsid w:val="00D751F9"/>
    <w:rsid w:val="00D7719D"/>
    <w:rsid w:val="00D803EC"/>
    <w:rsid w:val="00D93BE7"/>
    <w:rsid w:val="00DA0020"/>
    <w:rsid w:val="00DA29EA"/>
    <w:rsid w:val="00DA5E74"/>
    <w:rsid w:val="00DA6665"/>
    <w:rsid w:val="00DC1C66"/>
    <w:rsid w:val="00DC4347"/>
    <w:rsid w:val="00DC7BC7"/>
    <w:rsid w:val="00DD0A19"/>
    <w:rsid w:val="00DD45F0"/>
    <w:rsid w:val="00DD7B4C"/>
    <w:rsid w:val="00DE6FD7"/>
    <w:rsid w:val="00DF0079"/>
    <w:rsid w:val="00DF185B"/>
    <w:rsid w:val="00DF227B"/>
    <w:rsid w:val="00DF7BB0"/>
    <w:rsid w:val="00E037D2"/>
    <w:rsid w:val="00E13426"/>
    <w:rsid w:val="00E218A1"/>
    <w:rsid w:val="00E2397E"/>
    <w:rsid w:val="00E30E80"/>
    <w:rsid w:val="00E35819"/>
    <w:rsid w:val="00E41CF9"/>
    <w:rsid w:val="00E51622"/>
    <w:rsid w:val="00E614F4"/>
    <w:rsid w:val="00E63E28"/>
    <w:rsid w:val="00E645CA"/>
    <w:rsid w:val="00E66C31"/>
    <w:rsid w:val="00E740CD"/>
    <w:rsid w:val="00E87075"/>
    <w:rsid w:val="00EA63E2"/>
    <w:rsid w:val="00EB1D4C"/>
    <w:rsid w:val="00ED55C6"/>
    <w:rsid w:val="00ED7324"/>
    <w:rsid w:val="00EE4295"/>
    <w:rsid w:val="00EF5FDC"/>
    <w:rsid w:val="00F030B8"/>
    <w:rsid w:val="00F03D18"/>
    <w:rsid w:val="00F04DD3"/>
    <w:rsid w:val="00F05207"/>
    <w:rsid w:val="00F06AC6"/>
    <w:rsid w:val="00F106BF"/>
    <w:rsid w:val="00F2240B"/>
    <w:rsid w:val="00F274BA"/>
    <w:rsid w:val="00F30502"/>
    <w:rsid w:val="00F45A80"/>
    <w:rsid w:val="00F50842"/>
    <w:rsid w:val="00F53DC2"/>
    <w:rsid w:val="00F56716"/>
    <w:rsid w:val="00F63331"/>
    <w:rsid w:val="00F64F09"/>
    <w:rsid w:val="00F80387"/>
    <w:rsid w:val="00F832E6"/>
    <w:rsid w:val="00F90341"/>
    <w:rsid w:val="00FA3F94"/>
    <w:rsid w:val="00FB1816"/>
    <w:rsid w:val="00FB2A60"/>
    <w:rsid w:val="00FB6003"/>
    <w:rsid w:val="00FD4C30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26BC9"/>
  <w15:docId w15:val="{CDE4FBCD-1AA6-4A63-B7B3-084946D8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dChar">
    <w:name w:val="Kod Char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4BFDD1B1E2EC4B88CECE7EBA2C7668" ma:contentTypeVersion="6" ma:contentTypeDescription="Skapa ett nytt dokument." ma:contentTypeScope="" ma:versionID="8d67aa96f71336d43951a0ab9b178a63">
  <xsd:schema xmlns:xsd="http://www.w3.org/2001/XMLSchema" xmlns:xs="http://www.w3.org/2001/XMLSchema" xmlns:p="http://schemas.microsoft.com/office/2006/metadata/properties" xmlns:ns2="c2a6cfa5-e9e4-4f53-88e0-89866033c369" xmlns:ns3="bb8a861d-32e4-4cd9-94d8-3f519c6ddddf" targetNamespace="http://schemas.microsoft.com/office/2006/metadata/properties" ma:root="true" ma:fieldsID="efa5f01514934e7f44467e4fd0ff8c00" ns2:_="" ns3:_="">
    <xsd:import namespace="c2a6cfa5-e9e4-4f53-88e0-89866033c369"/>
    <xsd:import namespace="bb8a861d-32e4-4cd9-94d8-3f519c6dd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cfa5-e9e4-4f53-88e0-89866033c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a861d-32e4-4cd9-94d8-3f519c6d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72E7C8-3FA7-446E-AE81-C9A265094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D2DB71-1B15-42AD-9C2D-B2C716874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6cfa5-e9e4-4f53-88e0-89866033c369"/>
    <ds:schemaRef ds:uri="bb8a861d-32e4-4cd9-94d8-3f519c6dd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FDE444-B2BA-46AB-9295-5A7E2F7DA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22</TotalTime>
  <Pages>2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42</cp:revision>
  <dcterms:created xsi:type="dcterms:W3CDTF">2018-02-19T14:49:00Z</dcterms:created>
  <dcterms:modified xsi:type="dcterms:W3CDTF">2018-02-19T15:11:00Z</dcterms:modified>
  <cp:category>Kurskompendium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0x0101005B4BFDD1B1E2EC4B88CECE7EBA2C7668</vt:lpwstr>
  </property>
</Properties>
</file>