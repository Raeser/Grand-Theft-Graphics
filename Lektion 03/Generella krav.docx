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B3FA2" w14:textId="72D21F1E" w:rsidR="00211BA0" w:rsidRPr="00204A05" w:rsidRDefault="00D075EA" w:rsidP="00733239">
      <w:pPr>
        <w:pStyle w:val="Rubrik1"/>
        <w:rPr>
          <w:b w:val="0"/>
          <w:sz w:val="56"/>
          <w:szCs w:val="56"/>
          <w:lang w:val="sv-SE"/>
        </w:rPr>
      </w:pPr>
      <w:r>
        <w:rPr>
          <w:b w:val="0"/>
          <w:sz w:val="56"/>
          <w:szCs w:val="56"/>
          <w:lang w:val="sv-SE"/>
        </w:rPr>
        <w:t>Generella krav</w:t>
      </w:r>
    </w:p>
    <w:p w14:paraId="50D0CB27" w14:textId="04E6024E" w:rsidR="00BF7B02" w:rsidRDefault="00211BA0" w:rsidP="00D803EC">
      <w:pPr>
        <w:pStyle w:val="Rubrik1"/>
        <w:jc w:val="right"/>
        <w:rPr>
          <w:b w:val="0"/>
          <w:sz w:val="96"/>
          <w:szCs w:val="96"/>
          <w:lang w:val="sv-SE"/>
        </w:rPr>
      </w:pPr>
      <w:proofErr w:type="spellStart"/>
      <w:r w:rsidRPr="00B61BF1">
        <w:rPr>
          <w:b w:val="0"/>
          <w:sz w:val="96"/>
          <w:szCs w:val="96"/>
          <w:lang w:val="sv-SE"/>
        </w:rPr>
        <w:t>Network</w:t>
      </w:r>
      <w:proofErr w:type="spellEnd"/>
      <w:r w:rsidRPr="00B61BF1">
        <w:rPr>
          <w:b w:val="0"/>
          <w:sz w:val="96"/>
          <w:szCs w:val="96"/>
          <w:lang w:val="sv-SE"/>
        </w:rPr>
        <w:br/>
      </w:r>
      <w:proofErr w:type="spellStart"/>
      <w:r w:rsidRPr="00B61BF1">
        <w:rPr>
          <w:b w:val="0"/>
          <w:sz w:val="96"/>
          <w:szCs w:val="96"/>
          <w:lang w:val="sv-SE"/>
        </w:rPr>
        <w:t>Programming</w:t>
      </w:r>
      <w:proofErr w:type="spellEnd"/>
      <w:r w:rsidR="00EB2CA1">
        <w:rPr>
          <w:b w:val="0"/>
          <w:sz w:val="96"/>
          <w:szCs w:val="96"/>
          <w:lang w:val="sv-SE"/>
        </w:rPr>
        <w:t xml:space="preserve"> </w:t>
      </w:r>
    </w:p>
    <w:p w14:paraId="46D4EB1D" w14:textId="570AB50E" w:rsidR="001B152C" w:rsidRDefault="00EB2CA1" w:rsidP="00D803EC">
      <w:pPr>
        <w:pStyle w:val="Rubrik1"/>
        <w:jc w:val="right"/>
        <w:rPr>
          <w:b w:val="0"/>
          <w:sz w:val="96"/>
          <w:szCs w:val="96"/>
          <w:lang w:val="sv-SE"/>
        </w:rPr>
      </w:pPr>
      <w:r>
        <w:rPr>
          <w:b w:val="0"/>
          <w:sz w:val="96"/>
          <w:szCs w:val="96"/>
          <w:lang w:val="sv-SE"/>
        </w:rPr>
        <w:t>Project start</w:t>
      </w:r>
    </w:p>
    <w:p w14:paraId="0BB8FBE7" w14:textId="52A483C4" w:rsidR="00EB2CA1" w:rsidRDefault="00EB2CA1" w:rsidP="00EB2CA1">
      <w:pPr>
        <w:rPr>
          <w:lang w:val="sv-SE"/>
        </w:rPr>
      </w:pPr>
    </w:p>
    <w:p w14:paraId="0C5FCE8C" w14:textId="52838A41" w:rsidR="00EB2CA1" w:rsidRDefault="00EB2CA1" w:rsidP="00EB2CA1">
      <w:pPr>
        <w:rPr>
          <w:lang w:val="sv-SE"/>
        </w:rPr>
      </w:pPr>
    </w:p>
    <w:p w14:paraId="1B5BBEB3" w14:textId="3954690F" w:rsidR="00EB2CA1" w:rsidRDefault="00EB2CA1" w:rsidP="00EB2CA1">
      <w:pPr>
        <w:rPr>
          <w:lang w:val="sv-SE"/>
        </w:rPr>
      </w:pPr>
    </w:p>
    <w:p w14:paraId="764F463A" w14:textId="6735CDD8" w:rsidR="00EB2CA1" w:rsidRPr="00EB2CA1" w:rsidRDefault="00EB2CA1" w:rsidP="00EB2CA1">
      <w:pPr>
        <w:rPr>
          <w:lang w:val="sv-SE"/>
        </w:rPr>
      </w:pPr>
    </w:p>
    <w:p w14:paraId="2F5FC014" w14:textId="037E9B64" w:rsidR="00211BA0" w:rsidRPr="00B61BF1" w:rsidRDefault="00211BA0" w:rsidP="00D13E58">
      <w:pPr>
        <w:pStyle w:val="Rubrik1"/>
        <w:rPr>
          <w:rStyle w:val="Rubrik2Char"/>
          <w:lang w:val="sv-SE"/>
        </w:rPr>
        <w:sectPr w:rsidR="00211BA0" w:rsidRPr="00B61BF1" w:rsidSect="00B83BD4">
          <w:headerReference w:type="default" r:id="rId10"/>
          <w:pgSz w:w="11906" w:h="16838"/>
          <w:pgMar w:top="1417" w:right="1417" w:bottom="1417" w:left="1417" w:header="709" w:footer="709" w:gutter="0"/>
          <w:pgNumType w:chapStyle="1"/>
          <w:cols w:space="708"/>
          <w:docGrid w:linePitch="360"/>
        </w:sectPr>
      </w:pPr>
    </w:p>
    <w:p w14:paraId="08D70FA4" w14:textId="77777777" w:rsidR="00211BA0" w:rsidRPr="00204A05" w:rsidRDefault="00211BA0" w:rsidP="00371C89">
      <w:pPr>
        <w:pStyle w:val="Rubrik2"/>
        <w:rPr>
          <w:lang w:val="sv-SE"/>
        </w:rPr>
      </w:pPr>
      <w:r w:rsidRPr="00204A05">
        <w:rPr>
          <w:lang w:val="sv-SE"/>
        </w:rPr>
        <w:lastRenderedPageBreak/>
        <w:t>Uppgift</w:t>
      </w:r>
    </w:p>
    <w:p w14:paraId="5FD049C0" w14:textId="2B83BC8C" w:rsidR="00880C2F" w:rsidRPr="00DA0020" w:rsidRDefault="00B30E80" w:rsidP="00B30E80">
      <w:pPr>
        <w:spacing w:before="100" w:beforeAutospacing="1" w:after="100" w:afterAutospacing="1" w:line="240" w:lineRule="auto"/>
        <w:ind w:left="360"/>
        <w:rPr>
          <w:b/>
          <w:lang w:val="sv-SE"/>
        </w:rPr>
      </w:pPr>
      <w:r w:rsidRPr="00DA0020">
        <w:rPr>
          <w:b/>
          <w:lang w:val="sv-SE"/>
        </w:rPr>
        <w:t>Generella krav</w:t>
      </w:r>
    </w:p>
    <w:p w14:paraId="1F577295" w14:textId="31B54F35" w:rsidR="00B30E80" w:rsidRDefault="006C4E96" w:rsidP="00880C2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En server ska startas med hjälp av en </w:t>
      </w:r>
      <w:proofErr w:type="spellStart"/>
      <w:r>
        <w:rPr>
          <w:lang w:val="sv-SE"/>
        </w:rPr>
        <w:t>exe</w:t>
      </w:r>
      <w:proofErr w:type="spellEnd"/>
      <w:r>
        <w:rPr>
          <w:lang w:val="sv-SE"/>
        </w:rPr>
        <w:t xml:space="preserve"> fil</w:t>
      </w:r>
    </w:p>
    <w:p w14:paraId="25386F94" w14:textId="2E8A27F9" w:rsidR="006C4E96" w:rsidRDefault="006C4E96" w:rsidP="007F6000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Servern ska ligga och </w:t>
      </w:r>
      <w:r w:rsidR="007F6000">
        <w:rPr>
          <w:lang w:val="sv-SE"/>
        </w:rPr>
        <w:t xml:space="preserve">lyssna på inkommande </w:t>
      </w:r>
      <w:proofErr w:type="spellStart"/>
      <w:r w:rsidR="007F6000">
        <w:rPr>
          <w:lang w:val="sv-SE"/>
        </w:rPr>
        <w:t>connections</w:t>
      </w:r>
      <w:proofErr w:type="spellEnd"/>
    </w:p>
    <w:p w14:paraId="052C4EA2" w14:textId="2275CC35" w:rsidR="00B94487" w:rsidRDefault="00B94487" w:rsidP="007F6000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All spel</w:t>
      </w:r>
      <w:r w:rsidR="00B61BF1">
        <w:rPr>
          <w:lang w:val="sv-SE"/>
        </w:rPr>
        <w:t>-</w:t>
      </w:r>
      <w:r>
        <w:rPr>
          <w:lang w:val="sv-SE"/>
        </w:rPr>
        <w:t xml:space="preserve">logik som kan vara farlig att exponera på </w:t>
      </w:r>
      <w:proofErr w:type="spellStart"/>
      <w:r>
        <w:rPr>
          <w:lang w:val="sv-SE"/>
        </w:rPr>
        <w:t>clienterna</w:t>
      </w:r>
      <w:proofErr w:type="spellEnd"/>
      <w:r>
        <w:rPr>
          <w:lang w:val="sv-SE"/>
        </w:rPr>
        <w:t xml:space="preserve"> ska finnas på servern</w:t>
      </w:r>
    </w:p>
    <w:p w14:paraId="17BE935A" w14:textId="45034986" w:rsidR="00B94487" w:rsidRDefault="00B94487" w:rsidP="00B94487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proofErr w:type="spellStart"/>
      <w:r>
        <w:rPr>
          <w:lang w:val="sv-SE"/>
        </w:rPr>
        <w:t>Movement</w:t>
      </w:r>
      <w:proofErr w:type="spellEnd"/>
    </w:p>
    <w:p w14:paraId="2A2868A8" w14:textId="709A9C04" w:rsidR="00B94487" w:rsidRDefault="00B94487" w:rsidP="00B94487">
      <w:pPr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Actions</w:t>
      </w:r>
    </w:p>
    <w:p w14:paraId="766032B2" w14:textId="632EA150" w:rsidR="00380E22" w:rsidRDefault="00380E22" w:rsidP="00380E2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proofErr w:type="spellStart"/>
      <w:r>
        <w:rPr>
          <w:lang w:val="sv-SE"/>
        </w:rPr>
        <w:t>Clienterna</w:t>
      </w:r>
      <w:proofErr w:type="spellEnd"/>
      <w:r>
        <w:rPr>
          <w:lang w:val="sv-SE"/>
        </w:rPr>
        <w:t xml:space="preserve"> ska således skicka vad de vill göra till servern, servern kommer att göra </w:t>
      </w:r>
      <w:proofErr w:type="spellStart"/>
      <w:r>
        <w:rPr>
          <w:lang w:val="sv-SE"/>
        </w:rPr>
        <w:t>movement</w:t>
      </w:r>
      <w:proofErr w:type="spellEnd"/>
      <w:r>
        <w:rPr>
          <w:lang w:val="sv-SE"/>
        </w:rPr>
        <w:t>/actions och skicka tillbaka resultat</w:t>
      </w:r>
    </w:p>
    <w:p w14:paraId="0EEF6F41" w14:textId="1C6C40C0" w:rsidR="00380E22" w:rsidRDefault="00380E22" w:rsidP="00380E2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proofErr w:type="spellStart"/>
      <w:r>
        <w:rPr>
          <w:lang w:val="sv-SE"/>
        </w:rPr>
        <w:t>Clienterna</w:t>
      </w:r>
      <w:proofErr w:type="spellEnd"/>
      <w:r>
        <w:rPr>
          <w:lang w:val="sv-SE"/>
        </w:rPr>
        <w:t xml:space="preserve"> ska vara </w:t>
      </w:r>
      <w:proofErr w:type="spellStart"/>
      <w:r>
        <w:rPr>
          <w:lang w:val="sv-SE"/>
        </w:rPr>
        <w:t>Pr</w:t>
      </w:r>
      <w:r w:rsidR="00F05207">
        <w:rPr>
          <w:lang w:val="sv-SE"/>
        </w:rPr>
        <w:t>edictade</w:t>
      </w:r>
      <w:proofErr w:type="spellEnd"/>
      <w:r w:rsidR="00F05207">
        <w:rPr>
          <w:lang w:val="sv-SE"/>
        </w:rPr>
        <w:t xml:space="preserve">, detta gäller endast </w:t>
      </w:r>
      <w:proofErr w:type="spellStart"/>
      <w:r w:rsidR="00F05207">
        <w:rPr>
          <w:lang w:val="sv-SE"/>
        </w:rPr>
        <w:t>movements</w:t>
      </w:r>
      <w:proofErr w:type="spellEnd"/>
      <w:r w:rsidR="00F05207">
        <w:rPr>
          <w:lang w:val="sv-SE"/>
        </w:rPr>
        <w:t>, actions behöver inte detta</w:t>
      </w:r>
    </w:p>
    <w:p w14:paraId="4BA35715" w14:textId="04CB0B1B" w:rsidR="00F05207" w:rsidRPr="009C3864" w:rsidRDefault="00F05207" w:rsidP="009C3864">
      <w:pPr>
        <w:spacing w:before="100" w:beforeAutospacing="1" w:after="100" w:afterAutospacing="1" w:line="240" w:lineRule="auto"/>
        <w:ind w:left="720"/>
        <w:rPr>
          <w:lang w:val="sv-SE"/>
        </w:rPr>
      </w:pPr>
    </w:p>
    <w:p w14:paraId="51B8C71E" w14:textId="58CBC503" w:rsidR="00F63331" w:rsidRPr="00F63331" w:rsidRDefault="00F63331" w:rsidP="006405FC">
      <w:pPr>
        <w:pStyle w:val="Liststycke"/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 w:rsidRPr="00F63331">
        <w:rPr>
          <w:lang w:val="sv-SE"/>
        </w:rPr>
        <w:t xml:space="preserve">Om en </w:t>
      </w:r>
      <w:proofErr w:type="spellStart"/>
      <w:r w:rsidRPr="00F63331">
        <w:rPr>
          <w:lang w:val="sv-SE"/>
        </w:rPr>
        <w:t>client</w:t>
      </w:r>
      <w:proofErr w:type="spellEnd"/>
      <w:r w:rsidRPr="00F63331">
        <w:rPr>
          <w:lang w:val="sv-SE"/>
        </w:rPr>
        <w:t xml:space="preserve"> </w:t>
      </w:r>
      <w:proofErr w:type="spellStart"/>
      <w:r w:rsidRPr="00F63331">
        <w:rPr>
          <w:lang w:val="sv-SE"/>
        </w:rPr>
        <w:t>disco</w:t>
      </w:r>
      <w:r w:rsidR="00DF7BB0">
        <w:rPr>
          <w:lang w:val="sv-SE"/>
        </w:rPr>
        <w:t>n</w:t>
      </w:r>
      <w:r w:rsidRPr="00F63331">
        <w:rPr>
          <w:lang w:val="sv-SE"/>
        </w:rPr>
        <w:t>nectar</w:t>
      </w:r>
      <w:proofErr w:type="spellEnd"/>
      <w:r w:rsidRPr="00F63331">
        <w:rPr>
          <w:lang w:val="sv-SE"/>
        </w:rPr>
        <w:t xml:space="preserve"> ska detta hanteras på ett bra sätt</w:t>
      </w:r>
    </w:p>
    <w:p w14:paraId="4744ABC1" w14:textId="3D399180" w:rsidR="00F63331" w:rsidRDefault="00F63331" w:rsidP="00F63331">
      <w:pPr>
        <w:pStyle w:val="Liststycke"/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Om Servern </w:t>
      </w:r>
      <w:proofErr w:type="spellStart"/>
      <w:r>
        <w:rPr>
          <w:lang w:val="sv-SE"/>
        </w:rPr>
        <w:t>disconnectar</w:t>
      </w:r>
      <w:proofErr w:type="spellEnd"/>
      <w:r>
        <w:rPr>
          <w:lang w:val="sv-SE"/>
        </w:rPr>
        <w:t xml:space="preserve"> ska detta hanteras på ett bra sätt</w:t>
      </w:r>
    </w:p>
    <w:p w14:paraId="33AF04F6" w14:textId="77777777" w:rsidR="00DC7BC7" w:rsidRPr="004F72B9" w:rsidRDefault="00DC7BC7" w:rsidP="00F63331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b/>
          <w:lang w:val="sv-SE"/>
        </w:rPr>
      </w:pPr>
      <w:r w:rsidRPr="004F72B9">
        <w:rPr>
          <w:b/>
          <w:lang w:val="sv-SE"/>
        </w:rPr>
        <w:t>Vad är ett bra sätt?</w:t>
      </w:r>
    </w:p>
    <w:p w14:paraId="0A0C186F" w14:textId="7CE55EB3" w:rsidR="00F63331" w:rsidRDefault="00DC7BC7" w:rsidP="00F63331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Skicka ut spelaren i menyn om det är servern som går ner</w:t>
      </w:r>
    </w:p>
    <w:p w14:paraId="24B4C9BD" w14:textId="039A465A" w:rsidR="00DC7BC7" w:rsidRDefault="00DC7BC7" w:rsidP="00F63331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Skicka ut de spelare som är kvar i menyn med ett meddelande som kä</w:t>
      </w:r>
      <w:r w:rsidR="008E7761">
        <w:rPr>
          <w:lang w:val="sv-SE"/>
        </w:rPr>
        <w:t>n</w:t>
      </w:r>
      <w:r>
        <w:rPr>
          <w:lang w:val="sv-SE"/>
        </w:rPr>
        <w:t>ns bra</w:t>
      </w:r>
    </w:p>
    <w:p w14:paraId="38583333" w14:textId="56F48FD8" w:rsidR="00533EED" w:rsidRPr="004F72B9" w:rsidRDefault="00533EED" w:rsidP="00F63331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b/>
          <w:lang w:val="sv-SE"/>
        </w:rPr>
      </w:pPr>
      <w:r w:rsidRPr="004F72B9">
        <w:rPr>
          <w:b/>
          <w:lang w:val="sv-SE"/>
        </w:rPr>
        <w:t xml:space="preserve">Vad är ett dåligt sätt som inte </w:t>
      </w:r>
      <w:r w:rsidR="00E87075" w:rsidRPr="004F72B9">
        <w:rPr>
          <w:b/>
          <w:lang w:val="sv-SE"/>
        </w:rPr>
        <w:t>godkänns</w:t>
      </w:r>
      <w:r w:rsidR="004F72B9">
        <w:rPr>
          <w:b/>
          <w:lang w:val="sv-SE"/>
        </w:rPr>
        <w:t>?</w:t>
      </w:r>
    </w:p>
    <w:p w14:paraId="5C65CA19" w14:textId="60EBB8E3" w:rsidR="00533EED" w:rsidRDefault="004F72B9" w:rsidP="00F63331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Avsluta spelet</w:t>
      </w:r>
    </w:p>
    <w:p w14:paraId="4E20BD0C" w14:textId="688C5BAE" w:rsidR="004F72B9" w:rsidRDefault="004F72B9" w:rsidP="00F63331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proofErr w:type="spellStart"/>
      <w:r>
        <w:rPr>
          <w:lang w:val="sv-SE"/>
        </w:rPr>
        <w:t>Krasha</w:t>
      </w:r>
      <w:proofErr w:type="spellEnd"/>
      <w:r>
        <w:rPr>
          <w:lang w:val="sv-SE"/>
        </w:rPr>
        <w:t xml:space="preserve"> spelet</w:t>
      </w:r>
    </w:p>
    <w:p w14:paraId="6BA617EC" w14:textId="61DBF33A" w:rsidR="004F72B9" w:rsidRDefault="004F72B9" w:rsidP="00F63331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Fortsätta ”spela” utan användarens kunskap</w:t>
      </w:r>
      <w:r w:rsidR="00252B22">
        <w:rPr>
          <w:lang w:val="sv-SE"/>
        </w:rPr>
        <w:br/>
      </w:r>
    </w:p>
    <w:p w14:paraId="5D5E5CCD" w14:textId="00657125" w:rsidR="009C3864" w:rsidRDefault="009C3864" w:rsidP="00252B22">
      <w:pPr>
        <w:pStyle w:val="Liststycke"/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En huvudmeny ska finnas</w:t>
      </w:r>
    </w:p>
    <w:p w14:paraId="4EB23643" w14:textId="262F2B04" w:rsidR="009C3864" w:rsidRDefault="009C3864" w:rsidP="009C3864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Det ska finnas en ruta som jag kan skriva i ett IP</w:t>
      </w:r>
    </w:p>
    <w:p w14:paraId="7A92021B" w14:textId="2221352D" w:rsidR="009C3864" w:rsidRDefault="009C3864" w:rsidP="009C3864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proofErr w:type="spellStart"/>
      <w:r>
        <w:rPr>
          <w:lang w:val="sv-SE"/>
        </w:rPr>
        <w:t>Enter</w:t>
      </w:r>
      <w:proofErr w:type="spellEnd"/>
      <w:r>
        <w:rPr>
          <w:lang w:val="sv-SE"/>
        </w:rPr>
        <w:t xml:space="preserve"> tar oss vidare till en skärm som presenterar all status om </w:t>
      </w:r>
      <w:proofErr w:type="spellStart"/>
      <w:r>
        <w:rPr>
          <w:lang w:val="sv-SE"/>
        </w:rPr>
        <w:t>connection</w:t>
      </w:r>
      <w:proofErr w:type="spellEnd"/>
    </w:p>
    <w:p w14:paraId="6F01BFA2" w14:textId="239AE2A1" w:rsidR="009C3864" w:rsidRDefault="009C3864" w:rsidP="009C3864">
      <w:pPr>
        <w:pStyle w:val="Liststycke"/>
        <w:numPr>
          <w:ilvl w:val="2"/>
          <w:numId w:val="24"/>
        </w:numPr>
        <w:spacing w:before="100" w:beforeAutospacing="1" w:after="100" w:afterAutospacing="1" w:line="240" w:lineRule="auto"/>
        <w:rPr>
          <w:lang w:val="sv-SE"/>
        </w:rPr>
      </w:pPr>
      <w:proofErr w:type="spellStart"/>
      <w:r>
        <w:rPr>
          <w:lang w:val="sv-SE"/>
        </w:rPr>
        <w:t>Connecting</w:t>
      </w:r>
      <w:proofErr w:type="spellEnd"/>
      <w:r>
        <w:rPr>
          <w:lang w:val="sv-SE"/>
        </w:rPr>
        <w:t>..</w:t>
      </w:r>
    </w:p>
    <w:p w14:paraId="07F4F47D" w14:textId="1F950C42" w:rsidR="009C3864" w:rsidRDefault="009C3864" w:rsidP="009C3864">
      <w:pPr>
        <w:pStyle w:val="Liststycke"/>
        <w:numPr>
          <w:ilvl w:val="2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Game </w:t>
      </w:r>
      <w:proofErr w:type="spellStart"/>
      <w:r>
        <w:rPr>
          <w:lang w:val="sv-SE"/>
        </w:rPr>
        <w:t>found</w:t>
      </w:r>
      <w:proofErr w:type="spellEnd"/>
      <w:r>
        <w:rPr>
          <w:lang w:val="sv-SE"/>
        </w:rPr>
        <w:t>…</w:t>
      </w:r>
    </w:p>
    <w:p w14:paraId="34040B6E" w14:textId="33990EFD" w:rsidR="009C3864" w:rsidRDefault="009C3864" w:rsidP="009C3864">
      <w:pPr>
        <w:pStyle w:val="Liststycke"/>
        <w:numPr>
          <w:ilvl w:val="2"/>
          <w:numId w:val="24"/>
        </w:numPr>
        <w:spacing w:before="100" w:beforeAutospacing="1" w:after="100" w:afterAutospacing="1" w:line="240" w:lineRule="auto"/>
        <w:rPr>
          <w:lang w:val="sv-SE"/>
        </w:rPr>
      </w:pPr>
      <w:proofErr w:type="spellStart"/>
      <w:r>
        <w:rPr>
          <w:lang w:val="sv-SE"/>
        </w:rPr>
        <w:t>Waiting</w:t>
      </w:r>
      <w:proofErr w:type="spellEnd"/>
      <w:r>
        <w:rPr>
          <w:lang w:val="sv-SE"/>
        </w:rPr>
        <w:t xml:space="preserve"> for </w:t>
      </w:r>
      <w:proofErr w:type="spellStart"/>
      <w:r>
        <w:rPr>
          <w:lang w:val="sv-SE"/>
        </w:rPr>
        <w:t>player</w:t>
      </w:r>
      <w:proofErr w:type="spellEnd"/>
      <w:r>
        <w:rPr>
          <w:lang w:val="sv-SE"/>
        </w:rPr>
        <w:t>…</w:t>
      </w:r>
    </w:p>
    <w:p w14:paraId="11E0D39C" w14:textId="69706ED4" w:rsidR="009C3864" w:rsidRDefault="009C3864" w:rsidP="009C3864">
      <w:pPr>
        <w:pStyle w:val="Liststycke"/>
        <w:numPr>
          <w:ilvl w:val="2"/>
          <w:numId w:val="24"/>
        </w:numPr>
        <w:spacing w:before="100" w:beforeAutospacing="1" w:after="100" w:afterAutospacing="1" w:line="240" w:lineRule="auto"/>
        <w:rPr>
          <w:lang w:val="sv-SE"/>
        </w:rPr>
      </w:pPr>
      <w:proofErr w:type="spellStart"/>
      <w:r>
        <w:rPr>
          <w:lang w:val="sv-SE"/>
        </w:rPr>
        <w:t>Player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found</w:t>
      </w:r>
      <w:proofErr w:type="spellEnd"/>
      <w:r>
        <w:rPr>
          <w:lang w:val="sv-SE"/>
        </w:rPr>
        <w:t xml:space="preserve">! </w:t>
      </w:r>
      <w:proofErr w:type="spellStart"/>
      <w:r>
        <w:rPr>
          <w:lang w:val="sv-SE"/>
        </w:rPr>
        <w:t>Star</w:t>
      </w:r>
      <w:r w:rsidR="002765DE">
        <w:rPr>
          <w:lang w:val="sv-SE"/>
        </w:rPr>
        <w:t>t</w:t>
      </w:r>
      <w:r>
        <w:rPr>
          <w:lang w:val="sv-SE"/>
        </w:rPr>
        <w:t>ing</w:t>
      </w:r>
      <w:proofErr w:type="spellEnd"/>
      <w:r>
        <w:rPr>
          <w:lang w:val="sv-SE"/>
        </w:rPr>
        <w:t xml:space="preserve"> in 5..4..3..2..1 </w:t>
      </w:r>
      <w:r w:rsidRPr="009C3864">
        <w:rPr>
          <w:lang w:val="sv-SE"/>
        </w:rPr>
        <w:sym w:font="Wingdings" w:char="F0DF"/>
      </w:r>
      <w:r>
        <w:rPr>
          <w:lang w:val="sv-SE"/>
        </w:rPr>
        <w:t xml:space="preserve"> En tickande klocka</w:t>
      </w:r>
    </w:p>
    <w:p w14:paraId="20861527" w14:textId="79BEA3AF" w:rsidR="008761CE" w:rsidRDefault="008761CE" w:rsidP="008761CE">
      <w:pPr>
        <w:pStyle w:val="Liststycke"/>
        <w:numPr>
          <w:ilvl w:val="1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Visa en hårdkodad sprite som presenterar kontrollerna i 10 sekunder medan spelet kör</w:t>
      </w:r>
    </w:p>
    <w:p w14:paraId="219A5C53" w14:textId="26DF355C" w:rsidR="008761CE" w:rsidRDefault="008761CE" w:rsidP="008761CE">
      <w:pPr>
        <w:pStyle w:val="Liststycke"/>
        <w:numPr>
          <w:ilvl w:val="2"/>
          <w:numId w:val="24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Spelet ska således inte vänta på att detta UI är stängt</w:t>
      </w:r>
    </w:p>
    <w:p w14:paraId="74A13CBF" w14:textId="3464B9B7" w:rsidR="00E218A1" w:rsidRDefault="007018E7" w:rsidP="00D728D4">
      <w:pPr>
        <w:pStyle w:val="Liststycke"/>
        <w:numPr>
          <w:ilvl w:val="0"/>
          <w:numId w:val="24"/>
        </w:numPr>
        <w:spacing w:before="100" w:beforeAutospacing="1" w:after="100" w:afterAutospacing="1" w:line="240" w:lineRule="auto"/>
        <w:rPr>
          <w:lang w:val="sv-SE"/>
        </w:rPr>
      </w:pPr>
      <w:r w:rsidRPr="00C52869">
        <w:rPr>
          <w:lang w:val="sv-SE"/>
        </w:rPr>
        <w:t xml:space="preserve">Servern ska hantera </w:t>
      </w:r>
      <w:r w:rsidR="001F752C">
        <w:rPr>
          <w:lang w:val="sv-SE"/>
        </w:rPr>
        <w:t xml:space="preserve">minst två spelomgångar utan att </w:t>
      </w:r>
      <w:proofErr w:type="spellStart"/>
      <w:r w:rsidR="001F752C">
        <w:rPr>
          <w:lang w:val="sv-SE"/>
        </w:rPr>
        <w:t>krasha</w:t>
      </w:r>
      <w:proofErr w:type="spellEnd"/>
      <w:r w:rsidR="001F752C">
        <w:rPr>
          <w:lang w:val="sv-SE"/>
        </w:rPr>
        <w:t>/bugga ur</w:t>
      </w:r>
    </w:p>
    <w:p w14:paraId="173576FB" w14:textId="3298092A" w:rsidR="002B395F" w:rsidRDefault="002B395F" w:rsidP="002B395F">
      <w:pPr>
        <w:spacing w:before="100" w:beforeAutospacing="1" w:after="100" w:afterAutospacing="1" w:line="240" w:lineRule="auto"/>
        <w:rPr>
          <w:lang w:val="sv-SE"/>
        </w:rPr>
      </w:pPr>
    </w:p>
    <w:p w14:paraId="68B8EB8B" w14:textId="5D2ACB6F" w:rsidR="002B395F" w:rsidRDefault="002B395F" w:rsidP="002B395F">
      <w:pPr>
        <w:spacing w:before="100" w:beforeAutospacing="1" w:after="100" w:afterAutospacing="1" w:line="240" w:lineRule="auto"/>
        <w:ind w:left="360"/>
        <w:rPr>
          <w:b/>
          <w:lang w:val="sv-SE"/>
        </w:rPr>
      </w:pPr>
      <w:proofErr w:type="spellStart"/>
      <w:r>
        <w:rPr>
          <w:b/>
          <w:lang w:val="sv-SE"/>
        </w:rPr>
        <w:t>Perf</w:t>
      </w:r>
      <w:r w:rsidRPr="002B395F">
        <w:rPr>
          <w:b/>
          <w:lang w:val="sv-SE"/>
        </w:rPr>
        <w:t>ormance</w:t>
      </w:r>
      <w:bookmarkStart w:id="0" w:name="_GoBack"/>
      <w:bookmarkEnd w:id="0"/>
      <w:proofErr w:type="spellEnd"/>
    </w:p>
    <w:p w14:paraId="4DCB4B33" w14:textId="43057C6E" w:rsidR="002B395F" w:rsidRDefault="002B395F" w:rsidP="002B395F">
      <w:pPr>
        <w:pStyle w:val="Liststycke"/>
        <w:numPr>
          <w:ilvl w:val="0"/>
          <w:numId w:val="27"/>
        </w:numPr>
        <w:spacing w:before="100" w:beforeAutospacing="1" w:after="100" w:afterAutospacing="1" w:line="240" w:lineRule="auto"/>
        <w:rPr>
          <w:b/>
          <w:lang w:val="sv-SE"/>
        </w:rPr>
      </w:pPr>
      <w:r w:rsidRPr="002B395F">
        <w:rPr>
          <w:b/>
          <w:lang w:val="sv-SE"/>
        </w:rPr>
        <w:t>Max data skickad 150kb/s</w:t>
      </w:r>
    </w:p>
    <w:p w14:paraId="44836AB7" w14:textId="2EEEEE3E" w:rsidR="002B395F" w:rsidRDefault="002B395F" w:rsidP="002B395F">
      <w:pPr>
        <w:pStyle w:val="Liststycke"/>
        <w:numPr>
          <w:ilvl w:val="0"/>
          <w:numId w:val="27"/>
        </w:numPr>
        <w:spacing w:before="100" w:beforeAutospacing="1" w:after="100" w:afterAutospacing="1" w:line="240" w:lineRule="auto"/>
        <w:rPr>
          <w:b/>
          <w:lang w:val="sv-SE"/>
        </w:rPr>
      </w:pPr>
      <w:r>
        <w:rPr>
          <w:b/>
          <w:lang w:val="sv-SE"/>
        </w:rPr>
        <w:t>Max data mottagen 150kb/s</w:t>
      </w:r>
    </w:p>
    <w:p w14:paraId="1F369A84" w14:textId="15B43285" w:rsidR="002B395F" w:rsidRDefault="002B395F" w:rsidP="002B395F">
      <w:pPr>
        <w:pStyle w:val="Liststycke"/>
        <w:numPr>
          <w:ilvl w:val="0"/>
          <w:numId w:val="27"/>
        </w:numPr>
        <w:spacing w:before="100" w:beforeAutospacing="1" w:after="100" w:afterAutospacing="1" w:line="240" w:lineRule="auto"/>
        <w:rPr>
          <w:b/>
          <w:lang w:val="sv-SE"/>
        </w:rPr>
      </w:pPr>
      <w:r>
        <w:rPr>
          <w:b/>
          <w:lang w:val="sv-SE"/>
        </w:rPr>
        <w:t>En separat tråd för att skicka data</w:t>
      </w:r>
    </w:p>
    <w:p w14:paraId="182401BE" w14:textId="1293C22D" w:rsidR="002B395F" w:rsidRDefault="002B395F" w:rsidP="002B395F">
      <w:pPr>
        <w:pStyle w:val="Liststycke"/>
        <w:numPr>
          <w:ilvl w:val="0"/>
          <w:numId w:val="27"/>
        </w:numPr>
        <w:spacing w:before="100" w:beforeAutospacing="1" w:after="100" w:afterAutospacing="1" w:line="240" w:lineRule="auto"/>
        <w:rPr>
          <w:b/>
          <w:lang w:val="sv-SE"/>
        </w:rPr>
      </w:pPr>
      <w:r>
        <w:rPr>
          <w:b/>
          <w:lang w:val="sv-SE"/>
        </w:rPr>
        <w:t>En separat tråd för att ta emot data</w:t>
      </w:r>
    </w:p>
    <w:p w14:paraId="6388B58C" w14:textId="4B463D14" w:rsidR="002B395F" w:rsidRPr="002B395F" w:rsidRDefault="002B395F" w:rsidP="002B395F">
      <w:pPr>
        <w:pStyle w:val="Liststycke"/>
        <w:numPr>
          <w:ilvl w:val="0"/>
          <w:numId w:val="27"/>
        </w:numPr>
        <w:spacing w:before="100" w:beforeAutospacing="1" w:after="100" w:afterAutospacing="1" w:line="240" w:lineRule="auto"/>
        <w:rPr>
          <w:b/>
          <w:lang w:val="sv-SE"/>
        </w:rPr>
      </w:pPr>
      <w:r>
        <w:rPr>
          <w:b/>
          <w:lang w:val="sv-SE"/>
        </w:rPr>
        <w:t>En tråd för logiken</w:t>
      </w:r>
    </w:p>
    <w:p w14:paraId="33ED9AA0" w14:textId="77777777" w:rsidR="002B395F" w:rsidRPr="002B395F" w:rsidRDefault="002B395F" w:rsidP="002B395F">
      <w:pPr>
        <w:spacing w:before="100" w:beforeAutospacing="1" w:after="100" w:afterAutospacing="1" w:line="240" w:lineRule="auto"/>
        <w:ind w:left="360"/>
        <w:rPr>
          <w:lang w:val="sv-SE"/>
        </w:rPr>
      </w:pPr>
    </w:p>
    <w:p w14:paraId="37065BA9" w14:textId="562A89D9" w:rsidR="00E218A1" w:rsidRPr="00C52869" w:rsidRDefault="00E218A1" w:rsidP="00E218A1">
      <w:pPr>
        <w:spacing w:before="100" w:beforeAutospacing="1" w:after="100" w:afterAutospacing="1" w:line="240" w:lineRule="auto"/>
        <w:rPr>
          <w:b/>
          <w:lang w:val="sv-SE"/>
        </w:rPr>
      </w:pPr>
      <w:r w:rsidRPr="00C52869">
        <w:rPr>
          <w:b/>
          <w:lang w:val="sv-SE"/>
        </w:rPr>
        <w:lastRenderedPageBreak/>
        <w:t>Problemhantering</w:t>
      </w:r>
    </w:p>
    <w:p w14:paraId="38F73E59" w14:textId="3D361D73" w:rsidR="00E218A1" w:rsidRDefault="00D612D8" w:rsidP="00E218A1">
      <w:pPr>
        <w:pStyle w:val="Liststycke"/>
        <w:numPr>
          <w:ilvl w:val="0"/>
          <w:numId w:val="25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Era spel ska klara:</w:t>
      </w:r>
    </w:p>
    <w:p w14:paraId="60149493" w14:textId="6CC2F613" w:rsidR="00D612D8" w:rsidRDefault="00D612D8" w:rsidP="00E218A1">
      <w:pPr>
        <w:pStyle w:val="Liststycke"/>
        <w:numPr>
          <w:ilvl w:val="0"/>
          <w:numId w:val="25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>500ms RTT Lagg</w:t>
      </w:r>
    </w:p>
    <w:p w14:paraId="0E672D71" w14:textId="5A6D7AA0" w:rsidR="00D612D8" w:rsidRDefault="00D612D8" w:rsidP="00E218A1">
      <w:pPr>
        <w:pStyle w:val="Liststycke"/>
        <w:numPr>
          <w:ilvl w:val="0"/>
          <w:numId w:val="25"/>
        </w:numPr>
        <w:spacing w:before="100" w:beforeAutospacing="1" w:after="100" w:afterAutospacing="1" w:line="240" w:lineRule="auto"/>
        <w:rPr>
          <w:lang w:val="sv-SE"/>
        </w:rPr>
      </w:pPr>
      <w:r>
        <w:rPr>
          <w:lang w:val="sv-SE"/>
        </w:rPr>
        <w:t xml:space="preserve">10% </w:t>
      </w:r>
      <w:proofErr w:type="spellStart"/>
      <w:r>
        <w:rPr>
          <w:lang w:val="sv-SE"/>
        </w:rPr>
        <w:t>packagedrop</w:t>
      </w:r>
      <w:proofErr w:type="spellEnd"/>
      <w:r>
        <w:rPr>
          <w:lang w:val="sv-SE"/>
        </w:rPr>
        <w:t xml:space="preserve"> Inkommande och utgående</w:t>
      </w:r>
    </w:p>
    <w:p w14:paraId="350622BE" w14:textId="0686E6BA" w:rsidR="002615F2" w:rsidRDefault="002615F2" w:rsidP="002615F2">
      <w:pPr>
        <w:spacing w:before="100" w:beforeAutospacing="1" w:after="100" w:afterAutospacing="1" w:line="240" w:lineRule="auto"/>
        <w:rPr>
          <w:lang w:val="sv-SE"/>
        </w:rPr>
      </w:pPr>
    </w:p>
    <w:p w14:paraId="004E2924" w14:textId="61107491" w:rsidR="002615F2" w:rsidRDefault="002615F2" w:rsidP="002615F2">
      <w:pPr>
        <w:spacing w:before="100" w:beforeAutospacing="1" w:after="100" w:afterAutospacing="1" w:line="240" w:lineRule="auto"/>
        <w:rPr>
          <w:b/>
          <w:lang w:val="sv-SE"/>
        </w:rPr>
      </w:pPr>
      <w:r w:rsidRPr="002615F2">
        <w:rPr>
          <w:b/>
          <w:lang w:val="sv-SE"/>
        </w:rPr>
        <w:t>Vad får ni göra mer?</w:t>
      </w:r>
    </w:p>
    <w:p w14:paraId="4F54DA4F" w14:textId="10D23829" w:rsidR="002615F2" w:rsidRDefault="002615F2" w:rsidP="002615F2">
      <w:pPr>
        <w:pStyle w:val="Liststycke"/>
        <w:numPr>
          <w:ilvl w:val="0"/>
          <w:numId w:val="26"/>
        </w:numPr>
        <w:spacing w:before="100" w:beforeAutospacing="1" w:after="100" w:afterAutospacing="1" w:line="240" w:lineRule="auto"/>
        <w:rPr>
          <w:b/>
          <w:lang w:val="sv-SE"/>
        </w:rPr>
      </w:pPr>
      <w:r>
        <w:rPr>
          <w:b/>
          <w:lang w:val="sv-SE"/>
        </w:rPr>
        <w:t>Helt upp till er, dessa tillsammans med det specifika spelet är minimikrav</w:t>
      </w:r>
    </w:p>
    <w:p w14:paraId="0F4DA7DC" w14:textId="77777777" w:rsidR="002615F2" w:rsidRPr="002615F2" w:rsidRDefault="002615F2" w:rsidP="002615F2">
      <w:pPr>
        <w:spacing w:before="100" w:beforeAutospacing="1" w:after="100" w:afterAutospacing="1" w:line="240" w:lineRule="auto"/>
        <w:ind w:left="360"/>
        <w:rPr>
          <w:b/>
          <w:lang w:val="sv-SE"/>
        </w:rPr>
      </w:pPr>
    </w:p>
    <w:p w14:paraId="01A37FC4" w14:textId="77777777" w:rsidR="00184CD0" w:rsidRDefault="00184CD0" w:rsidP="00A61757">
      <w:pPr>
        <w:spacing w:before="100" w:beforeAutospacing="1" w:after="100" w:afterAutospacing="1" w:line="240" w:lineRule="auto"/>
        <w:rPr>
          <w:lang w:val="sv-SE"/>
        </w:rPr>
      </w:pPr>
    </w:p>
    <w:p w14:paraId="7869384C" w14:textId="77777777" w:rsidR="000A7673" w:rsidRDefault="000A7673" w:rsidP="000A7673">
      <w:pPr>
        <w:pStyle w:val="Beskrivning"/>
        <w:rPr>
          <w:sz w:val="40"/>
          <w:lang w:val="sv-SE"/>
        </w:rPr>
      </w:pPr>
      <w:r w:rsidRPr="000A7673">
        <w:rPr>
          <w:sz w:val="40"/>
          <w:lang w:val="sv-SE"/>
        </w:rPr>
        <w:t>Inlämning</w:t>
      </w:r>
    </w:p>
    <w:p w14:paraId="77A1C15B" w14:textId="77777777" w:rsidR="000A7673" w:rsidRDefault="000A7673" w:rsidP="00B55FE4">
      <w:pPr>
        <w:numPr>
          <w:ilvl w:val="0"/>
          <w:numId w:val="17"/>
        </w:numPr>
        <w:spacing w:after="0"/>
        <w:rPr>
          <w:lang w:val="sv-SE"/>
        </w:rPr>
      </w:pPr>
      <w:r>
        <w:rPr>
          <w:lang w:val="sv-SE"/>
        </w:rPr>
        <w:t xml:space="preserve">Inlämningen ska ske med körbara </w:t>
      </w:r>
      <w:proofErr w:type="spellStart"/>
      <w:r>
        <w:rPr>
          <w:lang w:val="sv-SE"/>
        </w:rPr>
        <w:t>Exe</w:t>
      </w:r>
      <w:proofErr w:type="spellEnd"/>
      <w:r>
        <w:rPr>
          <w:lang w:val="sv-SE"/>
        </w:rPr>
        <w:t xml:space="preserve"> filer samt source</w:t>
      </w:r>
    </w:p>
    <w:p w14:paraId="1383AE48" w14:textId="77777777" w:rsidR="00ED7324" w:rsidRDefault="00ED7324" w:rsidP="00ED7324">
      <w:pPr>
        <w:rPr>
          <w:lang w:val="sv-SE"/>
        </w:rPr>
      </w:pPr>
    </w:p>
    <w:p w14:paraId="46627401" w14:textId="77777777" w:rsidR="000A7673" w:rsidRPr="000A7673" w:rsidRDefault="000A7673" w:rsidP="000A7673">
      <w:pPr>
        <w:rPr>
          <w:lang w:val="sv-SE"/>
        </w:rPr>
      </w:pPr>
    </w:p>
    <w:sectPr w:rsidR="000A7673" w:rsidRPr="000A7673" w:rsidSect="00F64F0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A4E1E" w14:textId="77777777" w:rsidR="0041534E" w:rsidRDefault="0041534E" w:rsidP="0086136D">
      <w:pPr>
        <w:spacing w:after="0" w:line="240" w:lineRule="auto"/>
      </w:pPr>
      <w:r>
        <w:separator/>
      </w:r>
    </w:p>
  </w:endnote>
  <w:endnote w:type="continuationSeparator" w:id="0">
    <w:p w14:paraId="55600EA3" w14:textId="77777777" w:rsidR="0041534E" w:rsidRDefault="0041534E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5ECEC" w14:textId="77777777" w:rsidR="0041534E" w:rsidRDefault="0041534E" w:rsidP="0086136D">
      <w:pPr>
        <w:spacing w:after="0" w:line="240" w:lineRule="auto"/>
      </w:pPr>
      <w:r>
        <w:separator/>
      </w:r>
    </w:p>
  </w:footnote>
  <w:footnote w:type="continuationSeparator" w:id="0">
    <w:p w14:paraId="2E026362" w14:textId="77777777" w:rsidR="0041534E" w:rsidRDefault="0041534E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A0" w:firstRow="1" w:lastRow="0" w:firstColumn="1" w:lastColumn="0" w:noHBand="0" w:noVBand="0"/>
    </w:tblPr>
    <w:tblGrid>
      <w:gridCol w:w="2182"/>
      <w:gridCol w:w="6369"/>
      <w:gridCol w:w="521"/>
    </w:tblGrid>
    <w:tr w:rsidR="00ED7324" w:rsidRPr="00D803EC" w14:paraId="3FB8B6FC" w14:textId="77777777" w:rsidTr="00D803EC">
      <w:tc>
        <w:tcPr>
          <w:tcW w:w="1203" w:type="pct"/>
          <w:vAlign w:val="bottom"/>
        </w:tcPr>
        <w:p w14:paraId="3C3C8042" w14:textId="77777777" w:rsidR="00ED7324" w:rsidRPr="00D803EC" w:rsidRDefault="00ED7324" w:rsidP="001151E1">
          <w:pPr>
            <w:pStyle w:val="Rubrik4"/>
          </w:pPr>
        </w:p>
      </w:tc>
      <w:tc>
        <w:tcPr>
          <w:tcW w:w="3510" w:type="pct"/>
          <w:vAlign w:val="bottom"/>
        </w:tcPr>
        <w:p w14:paraId="7811253C" w14:textId="77777777" w:rsidR="00ED7324" w:rsidRPr="00D803EC" w:rsidRDefault="00ED7324" w:rsidP="00B83BD4">
          <w:pPr>
            <w:pStyle w:val="Rubrik4"/>
          </w:pPr>
        </w:p>
      </w:tc>
      <w:tc>
        <w:tcPr>
          <w:tcW w:w="287" w:type="pct"/>
          <w:vAlign w:val="bottom"/>
        </w:tcPr>
        <w:p w14:paraId="44CE7704" w14:textId="77777777" w:rsidR="00ED7324" w:rsidRPr="00D803EC" w:rsidRDefault="00ED7324" w:rsidP="00B83BD4">
          <w:pPr>
            <w:pStyle w:val="Rubrik4"/>
          </w:pPr>
        </w:p>
      </w:tc>
    </w:tr>
  </w:tbl>
  <w:p w14:paraId="2C50B5EB" w14:textId="77777777" w:rsidR="00ED7324" w:rsidRPr="00786E71" w:rsidRDefault="00ED7324" w:rsidP="00620173">
    <w:pPr>
      <w:pStyle w:val="Sidhuvud"/>
      <w:tabs>
        <w:tab w:val="clear" w:pos="453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A0" w:firstRow="1" w:lastRow="0" w:firstColumn="1" w:lastColumn="0" w:noHBand="0" w:noVBand="0"/>
    </w:tblPr>
    <w:tblGrid>
      <w:gridCol w:w="2182"/>
      <w:gridCol w:w="6369"/>
      <w:gridCol w:w="521"/>
    </w:tblGrid>
    <w:tr w:rsidR="00ED7324" w:rsidRPr="00204A05" w14:paraId="33EC7C9F" w14:textId="77777777" w:rsidTr="00D803EC">
      <w:tc>
        <w:tcPr>
          <w:tcW w:w="1203" w:type="pct"/>
          <w:vAlign w:val="bottom"/>
        </w:tcPr>
        <w:p w14:paraId="5DAD1A51" w14:textId="77777777" w:rsidR="00ED7324" w:rsidRPr="00204A05" w:rsidRDefault="00ED7324" w:rsidP="00F274BA">
          <w:pPr>
            <w:pStyle w:val="Rubrik4"/>
            <w:rPr>
              <w:lang w:val="sv-SE"/>
            </w:rPr>
          </w:pPr>
          <w:r>
            <w:rPr>
              <w:lang w:val="sv-SE"/>
            </w:rPr>
            <w:t>S</w:t>
          </w:r>
          <w:r w:rsidRPr="00204A05">
            <w:rPr>
              <w:lang w:val="sv-SE"/>
            </w:rPr>
            <w:t>pecifikation</w:t>
          </w:r>
        </w:p>
      </w:tc>
      <w:tc>
        <w:tcPr>
          <w:tcW w:w="3510" w:type="pct"/>
          <w:vAlign w:val="bottom"/>
        </w:tcPr>
        <w:p w14:paraId="54D782E5" w14:textId="77777777" w:rsidR="00ED7324" w:rsidRPr="00204A05" w:rsidRDefault="00ED7324" w:rsidP="00B83BD4">
          <w:pPr>
            <w:pStyle w:val="Rubrik4"/>
            <w:rPr>
              <w:lang w:val="sv-SE"/>
            </w:rPr>
          </w:pPr>
          <w:r>
            <w:rPr>
              <w:lang w:val="sv-SE"/>
            </w:rPr>
            <w:t>Nätverksprogrammering</w:t>
          </w:r>
        </w:p>
      </w:tc>
      <w:tc>
        <w:tcPr>
          <w:tcW w:w="287" w:type="pct"/>
          <w:vAlign w:val="bottom"/>
        </w:tcPr>
        <w:p w14:paraId="6AC5737D" w14:textId="1A4AA7D9" w:rsidR="00ED7324" w:rsidRPr="00204A05" w:rsidRDefault="00270104" w:rsidP="00B83BD4">
          <w:pPr>
            <w:pStyle w:val="Rubrik4"/>
            <w:rPr>
              <w:lang w:val="sv-SE"/>
            </w:rPr>
          </w:pPr>
          <w:r w:rsidRPr="00204A05">
            <w:rPr>
              <w:lang w:val="sv-SE"/>
            </w:rPr>
            <w:fldChar w:fldCharType="begin"/>
          </w:r>
          <w:r w:rsidR="00ED7324" w:rsidRPr="00204A05">
            <w:rPr>
              <w:lang w:val="sv-SE"/>
            </w:rPr>
            <w:instrText xml:space="preserve"> PAGE   \* MERGEFORMAT </w:instrText>
          </w:r>
          <w:r w:rsidRPr="00204A05">
            <w:rPr>
              <w:lang w:val="sv-SE"/>
            </w:rPr>
            <w:fldChar w:fldCharType="separate"/>
          </w:r>
          <w:r w:rsidR="002B395F">
            <w:rPr>
              <w:noProof/>
              <w:lang w:val="sv-SE"/>
            </w:rPr>
            <w:t>3</w:t>
          </w:r>
          <w:r w:rsidRPr="00204A05">
            <w:rPr>
              <w:lang w:val="sv-SE"/>
            </w:rPr>
            <w:fldChar w:fldCharType="end"/>
          </w:r>
        </w:p>
      </w:tc>
    </w:tr>
  </w:tbl>
  <w:p w14:paraId="12759D22" w14:textId="77777777" w:rsidR="00ED7324" w:rsidRPr="00786E71" w:rsidRDefault="00ED7324" w:rsidP="00620173">
    <w:pPr>
      <w:pStyle w:val="Sidhuvud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5B0"/>
    <w:multiLevelType w:val="hybridMultilevel"/>
    <w:tmpl w:val="840EA4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0DD5"/>
    <w:multiLevelType w:val="hybridMultilevel"/>
    <w:tmpl w:val="CD8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E0E15"/>
    <w:multiLevelType w:val="hybridMultilevel"/>
    <w:tmpl w:val="DA76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561C"/>
    <w:multiLevelType w:val="hybridMultilevel"/>
    <w:tmpl w:val="844E487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42A87"/>
    <w:multiLevelType w:val="hybridMultilevel"/>
    <w:tmpl w:val="6916D5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D182C"/>
    <w:multiLevelType w:val="hybridMultilevel"/>
    <w:tmpl w:val="2C4CB6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D2471"/>
    <w:multiLevelType w:val="hybridMultilevel"/>
    <w:tmpl w:val="5A7261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33FAD"/>
    <w:multiLevelType w:val="multilevel"/>
    <w:tmpl w:val="C4F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60BE5"/>
    <w:multiLevelType w:val="hybridMultilevel"/>
    <w:tmpl w:val="7672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13614"/>
    <w:multiLevelType w:val="hybridMultilevel"/>
    <w:tmpl w:val="898C4D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57EB"/>
    <w:multiLevelType w:val="hybridMultilevel"/>
    <w:tmpl w:val="31F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C56A4"/>
    <w:multiLevelType w:val="hybridMultilevel"/>
    <w:tmpl w:val="1ABE5D4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BB645F4"/>
    <w:multiLevelType w:val="hybridMultilevel"/>
    <w:tmpl w:val="CC28D88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14"/>
  </w:num>
  <w:num w:numId="4">
    <w:abstractNumId w:val="13"/>
  </w:num>
  <w:num w:numId="5">
    <w:abstractNumId w:val="12"/>
  </w:num>
  <w:num w:numId="6">
    <w:abstractNumId w:val="15"/>
  </w:num>
  <w:num w:numId="7">
    <w:abstractNumId w:val="0"/>
  </w:num>
  <w:num w:numId="8">
    <w:abstractNumId w:val="5"/>
  </w:num>
  <w:num w:numId="9">
    <w:abstractNumId w:val="26"/>
  </w:num>
  <w:num w:numId="10">
    <w:abstractNumId w:val="25"/>
  </w:num>
  <w:num w:numId="11">
    <w:abstractNumId w:val="18"/>
  </w:num>
  <w:num w:numId="12">
    <w:abstractNumId w:val="11"/>
  </w:num>
  <w:num w:numId="13">
    <w:abstractNumId w:val="20"/>
  </w:num>
  <w:num w:numId="14">
    <w:abstractNumId w:val="7"/>
  </w:num>
  <w:num w:numId="15">
    <w:abstractNumId w:val="10"/>
  </w:num>
  <w:num w:numId="16">
    <w:abstractNumId w:val="3"/>
  </w:num>
  <w:num w:numId="17">
    <w:abstractNumId w:val="21"/>
  </w:num>
  <w:num w:numId="18">
    <w:abstractNumId w:val="17"/>
  </w:num>
  <w:num w:numId="19">
    <w:abstractNumId w:val="2"/>
  </w:num>
  <w:num w:numId="20">
    <w:abstractNumId w:val="1"/>
  </w:num>
  <w:num w:numId="21">
    <w:abstractNumId w:val="9"/>
  </w:num>
  <w:num w:numId="22">
    <w:abstractNumId w:val="8"/>
  </w:num>
  <w:num w:numId="23">
    <w:abstractNumId w:val="22"/>
  </w:num>
  <w:num w:numId="24">
    <w:abstractNumId w:val="19"/>
  </w:num>
  <w:num w:numId="25">
    <w:abstractNumId w:val="24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/>
  <w:attachedTemplate r:id="rId1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E1"/>
    <w:rsid w:val="00012E38"/>
    <w:rsid w:val="000139F0"/>
    <w:rsid w:val="00013A1B"/>
    <w:rsid w:val="00020F1E"/>
    <w:rsid w:val="000325FD"/>
    <w:rsid w:val="00045207"/>
    <w:rsid w:val="000A7673"/>
    <w:rsid w:val="000B42D7"/>
    <w:rsid w:val="000E28D8"/>
    <w:rsid w:val="000E470A"/>
    <w:rsid w:val="001051EF"/>
    <w:rsid w:val="001079CB"/>
    <w:rsid w:val="0011200C"/>
    <w:rsid w:val="001151E1"/>
    <w:rsid w:val="00123650"/>
    <w:rsid w:val="0013163F"/>
    <w:rsid w:val="0013451C"/>
    <w:rsid w:val="00147676"/>
    <w:rsid w:val="00157890"/>
    <w:rsid w:val="001600D7"/>
    <w:rsid w:val="00173736"/>
    <w:rsid w:val="00174DB1"/>
    <w:rsid w:val="00184CD0"/>
    <w:rsid w:val="00186E33"/>
    <w:rsid w:val="00195B35"/>
    <w:rsid w:val="001B152C"/>
    <w:rsid w:val="001B181B"/>
    <w:rsid w:val="001C2952"/>
    <w:rsid w:val="001C55BB"/>
    <w:rsid w:val="001D4CF4"/>
    <w:rsid w:val="001D4FE2"/>
    <w:rsid w:val="001E3919"/>
    <w:rsid w:val="001F18A8"/>
    <w:rsid w:val="001F752C"/>
    <w:rsid w:val="0020089A"/>
    <w:rsid w:val="00204A05"/>
    <w:rsid w:val="00211526"/>
    <w:rsid w:val="00211BA0"/>
    <w:rsid w:val="00213A1D"/>
    <w:rsid w:val="00221561"/>
    <w:rsid w:val="002342A1"/>
    <w:rsid w:val="0023538B"/>
    <w:rsid w:val="00241C5A"/>
    <w:rsid w:val="002470C4"/>
    <w:rsid w:val="002526F6"/>
    <w:rsid w:val="00252B22"/>
    <w:rsid w:val="0025609E"/>
    <w:rsid w:val="002615F2"/>
    <w:rsid w:val="00270104"/>
    <w:rsid w:val="002765DE"/>
    <w:rsid w:val="00276DE9"/>
    <w:rsid w:val="00291B5D"/>
    <w:rsid w:val="00292585"/>
    <w:rsid w:val="00295B70"/>
    <w:rsid w:val="00296A62"/>
    <w:rsid w:val="002A0B0D"/>
    <w:rsid w:val="002B395F"/>
    <w:rsid w:val="002C1A5F"/>
    <w:rsid w:val="002C3C26"/>
    <w:rsid w:val="002E06D1"/>
    <w:rsid w:val="002E6A30"/>
    <w:rsid w:val="00325DD3"/>
    <w:rsid w:val="00340393"/>
    <w:rsid w:val="003409B3"/>
    <w:rsid w:val="00347ACC"/>
    <w:rsid w:val="003560EC"/>
    <w:rsid w:val="00365919"/>
    <w:rsid w:val="003700AE"/>
    <w:rsid w:val="00371C89"/>
    <w:rsid w:val="0037363D"/>
    <w:rsid w:val="00375E2A"/>
    <w:rsid w:val="0037785A"/>
    <w:rsid w:val="00380E22"/>
    <w:rsid w:val="00393DBD"/>
    <w:rsid w:val="003A396A"/>
    <w:rsid w:val="003B0A03"/>
    <w:rsid w:val="003C1565"/>
    <w:rsid w:val="003C6183"/>
    <w:rsid w:val="003D70C2"/>
    <w:rsid w:val="0040381D"/>
    <w:rsid w:val="00404C89"/>
    <w:rsid w:val="00406811"/>
    <w:rsid w:val="00406EF1"/>
    <w:rsid w:val="0040777E"/>
    <w:rsid w:val="0041479A"/>
    <w:rsid w:val="0041534E"/>
    <w:rsid w:val="00415565"/>
    <w:rsid w:val="0042119B"/>
    <w:rsid w:val="00421FEC"/>
    <w:rsid w:val="00433924"/>
    <w:rsid w:val="00455771"/>
    <w:rsid w:val="00462EC1"/>
    <w:rsid w:val="00473FC9"/>
    <w:rsid w:val="00483903"/>
    <w:rsid w:val="00485C21"/>
    <w:rsid w:val="0049115B"/>
    <w:rsid w:val="00491E3F"/>
    <w:rsid w:val="00496E01"/>
    <w:rsid w:val="004A4D19"/>
    <w:rsid w:val="004A55AA"/>
    <w:rsid w:val="004B6B6D"/>
    <w:rsid w:val="004D1C3F"/>
    <w:rsid w:val="004E0777"/>
    <w:rsid w:val="004F72B9"/>
    <w:rsid w:val="005014C4"/>
    <w:rsid w:val="005225FA"/>
    <w:rsid w:val="00523783"/>
    <w:rsid w:val="00533EED"/>
    <w:rsid w:val="005568AE"/>
    <w:rsid w:val="005603C5"/>
    <w:rsid w:val="00561CCB"/>
    <w:rsid w:val="00566B9F"/>
    <w:rsid w:val="00592D09"/>
    <w:rsid w:val="005B7B7A"/>
    <w:rsid w:val="005C3655"/>
    <w:rsid w:val="005C7951"/>
    <w:rsid w:val="005D5BC3"/>
    <w:rsid w:val="005D7148"/>
    <w:rsid w:val="005E393A"/>
    <w:rsid w:val="00603365"/>
    <w:rsid w:val="00620173"/>
    <w:rsid w:val="00620791"/>
    <w:rsid w:val="00631B7B"/>
    <w:rsid w:val="006322AD"/>
    <w:rsid w:val="00644B95"/>
    <w:rsid w:val="00655404"/>
    <w:rsid w:val="00660633"/>
    <w:rsid w:val="00662DDC"/>
    <w:rsid w:val="006674B9"/>
    <w:rsid w:val="0068009B"/>
    <w:rsid w:val="00680123"/>
    <w:rsid w:val="00680638"/>
    <w:rsid w:val="00687FEE"/>
    <w:rsid w:val="006A18FF"/>
    <w:rsid w:val="006A23B7"/>
    <w:rsid w:val="006A4FEF"/>
    <w:rsid w:val="006B1CE9"/>
    <w:rsid w:val="006C4E96"/>
    <w:rsid w:val="006E1C2E"/>
    <w:rsid w:val="006E2CFF"/>
    <w:rsid w:val="006F63E4"/>
    <w:rsid w:val="007018E7"/>
    <w:rsid w:val="00733239"/>
    <w:rsid w:val="00733358"/>
    <w:rsid w:val="00745B74"/>
    <w:rsid w:val="007606F8"/>
    <w:rsid w:val="00763CE6"/>
    <w:rsid w:val="00776024"/>
    <w:rsid w:val="00786E71"/>
    <w:rsid w:val="007A1928"/>
    <w:rsid w:val="007D4DA2"/>
    <w:rsid w:val="007D5CF4"/>
    <w:rsid w:val="007E0E67"/>
    <w:rsid w:val="007E463D"/>
    <w:rsid w:val="007F241E"/>
    <w:rsid w:val="007F6000"/>
    <w:rsid w:val="00803A91"/>
    <w:rsid w:val="008176A9"/>
    <w:rsid w:val="00845395"/>
    <w:rsid w:val="00847875"/>
    <w:rsid w:val="00855DB7"/>
    <w:rsid w:val="00861256"/>
    <w:rsid w:val="0086136D"/>
    <w:rsid w:val="00863AB6"/>
    <w:rsid w:val="008678F2"/>
    <w:rsid w:val="008729A2"/>
    <w:rsid w:val="008761CE"/>
    <w:rsid w:val="00880C2F"/>
    <w:rsid w:val="008852FB"/>
    <w:rsid w:val="008C79CA"/>
    <w:rsid w:val="008D0E7A"/>
    <w:rsid w:val="008D2F03"/>
    <w:rsid w:val="008E7761"/>
    <w:rsid w:val="008F40CB"/>
    <w:rsid w:val="008F5E05"/>
    <w:rsid w:val="00900BFE"/>
    <w:rsid w:val="009046D4"/>
    <w:rsid w:val="00906CF7"/>
    <w:rsid w:val="00907066"/>
    <w:rsid w:val="00920C68"/>
    <w:rsid w:val="00921BE2"/>
    <w:rsid w:val="009534E5"/>
    <w:rsid w:val="0098336F"/>
    <w:rsid w:val="00990CF6"/>
    <w:rsid w:val="009B48DF"/>
    <w:rsid w:val="009B5FDE"/>
    <w:rsid w:val="009C3864"/>
    <w:rsid w:val="009C3ED0"/>
    <w:rsid w:val="009C3F9C"/>
    <w:rsid w:val="009D49A7"/>
    <w:rsid w:val="00A022EB"/>
    <w:rsid w:val="00A07F00"/>
    <w:rsid w:val="00A16E27"/>
    <w:rsid w:val="00A45793"/>
    <w:rsid w:val="00A464ED"/>
    <w:rsid w:val="00A51F9B"/>
    <w:rsid w:val="00A531A6"/>
    <w:rsid w:val="00A61757"/>
    <w:rsid w:val="00A73782"/>
    <w:rsid w:val="00A8185A"/>
    <w:rsid w:val="00A93808"/>
    <w:rsid w:val="00AA4276"/>
    <w:rsid w:val="00AB7D73"/>
    <w:rsid w:val="00AC43E8"/>
    <w:rsid w:val="00AC72B1"/>
    <w:rsid w:val="00B004C1"/>
    <w:rsid w:val="00B0399C"/>
    <w:rsid w:val="00B05E4C"/>
    <w:rsid w:val="00B135E4"/>
    <w:rsid w:val="00B17921"/>
    <w:rsid w:val="00B22278"/>
    <w:rsid w:val="00B24258"/>
    <w:rsid w:val="00B2529E"/>
    <w:rsid w:val="00B30E80"/>
    <w:rsid w:val="00B3237F"/>
    <w:rsid w:val="00B350E9"/>
    <w:rsid w:val="00B41806"/>
    <w:rsid w:val="00B53F48"/>
    <w:rsid w:val="00B546E4"/>
    <w:rsid w:val="00B55FE4"/>
    <w:rsid w:val="00B61BF1"/>
    <w:rsid w:val="00B63F36"/>
    <w:rsid w:val="00B71560"/>
    <w:rsid w:val="00B8180B"/>
    <w:rsid w:val="00B83BD4"/>
    <w:rsid w:val="00B94487"/>
    <w:rsid w:val="00B94B2A"/>
    <w:rsid w:val="00BB0442"/>
    <w:rsid w:val="00BB3443"/>
    <w:rsid w:val="00BC2F00"/>
    <w:rsid w:val="00BC3601"/>
    <w:rsid w:val="00BC3B2C"/>
    <w:rsid w:val="00BC5DCC"/>
    <w:rsid w:val="00BE6D78"/>
    <w:rsid w:val="00BF3899"/>
    <w:rsid w:val="00BF7B02"/>
    <w:rsid w:val="00C0512B"/>
    <w:rsid w:val="00C1159B"/>
    <w:rsid w:val="00C253FC"/>
    <w:rsid w:val="00C2772D"/>
    <w:rsid w:val="00C47D41"/>
    <w:rsid w:val="00C52869"/>
    <w:rsid w:val="00C53383"/>
    <w:rsid w:val="00C65BAE"/>
    <w:rsid w:val="00C70171"/>
    <w:rsid w:val="00CA4C15"/>
    <w:rsid w:val="00CB60CD"/>
    <w:rsid w:val="00CC5AD2"/>
    <w:rsid w:val="00CD16FC"/>
    <w:rsid w:val="00CD3944"/>
    <w:rsid w:val="00CE06BB"/>
    <w:rsid w:val="00CE5CAB"/>
    <w:rsid w:val="00CE6767"/>
    <w:rsid w:val="00D023E4"/>
    <w:rsid w:val="00D05B83"/>
    <w:rsid w:val="00D05E86"/>
    <w:rsid w:val="00D075EA"/>
    <w:rsid w:val="00D13E58"/>
    <w:rsid w:val="00D17FAF"/>
    <w:rsid w:val="00D20CFF"/>
    <w:rsid w:val="00D2742C"/>
    <w:rsid w:val="00D37321"/>
    <w:rsid w:val="00D45097"/>
    <w:rsid w:val="00D45E5D"/>
    <w:rsid w:val="00D46DD8"/>
    <w:rsid w:val="00D53B85"/>
    <w:rsid w:val="00D55E67"/>
    <w:rsid w:val="00D60318"/>
    <w:rsid w:val="00D612D8"/>
    <w:rsid w:val="00D621CE"/>
    <w:rsid w:val="00D6643C"/>
    <w:rsid w:val="00D751F9"/>
    <w:rsid w:val="00D7719D"/>
    <w:rsid w:val="00D803EC"/>
    <w:rsid w:val="00D93BE7"/>
    <w:rsid w:val="00DA0020"/>
    <w:rsid w:val="00DA29EA"/>
    <w:rsid w:val="00DA5E74"/>
    <w:rsid w:val="00DA6665"/>
    <w:rsid w:val="00DB5C0D"/>
    <w:rsid w:val="00DC1876"/>
    <w:rsid w:val="00DC1C66"/>
    <w:rsid w:val="00DC4347"/>
    <w:rsid w:val="00DC7BC7"/>
    <w:rsid w:val="00DD0A19"/>
    <w:rsid w:val="00DD45F0"/>
    <w:rsid w:val="00DD7B4C"/>
    <w:rsid w:val="00DE6FD7"/>
    <w:rsid w:val="00DF0079"/>
    <w:rsid w:val="00DF185B"/>
    <w:rsid w:val="00DF227B"/>
    <w:rsid w:val="00DF7BB0"/>
    <w:rsid w:val="00E037D2"/>
    <w:rsid w:val="00E13426"/>
    <w:rsid w:val="00E218A1"/>
    <w:rsid w:val="00E2397E"/>
    <w:rsid w:val="00E30E80"/>
    <w:rsid w:val="00E35819"/>
    <w:rsid w:val="00E41CF9"/>
    <w:rsid w:val="00E51622"/>
    <w:rsid w:val="00E614F4"/>
    <w:rsid w:val="00E63E28"/>
    <w:rsid w:val="00E645CA"/>
    <w:rsid w:val="00E66C31"/>
    <w:rsid w:val="00E740CD"/>
    <w:rsid w:val="00E87075"/>
    <w:rsid w:val="00EA63E2"/>
    <w:rsid w:val="00EB1D4C"/>
    <w:rsid w:val="00EB2CA1"/>
    <w:rsid w:val="00ED55C6"/>
    <w:rsid w:val="00ED7324"/>
    <w:rsid w:val="00EE4295"/>
    <w:rsid w:val="00EF5FDC"/>
    <w:rsid w:val="00F030B8"/>
    <w:rsid w:val="00F03D18"/>
    <w:rsid w:val="00F04DD3"/>
    <w:rsid w:val="00F05207"/>
    <w:rsid w:val="00F06AC6"/>
    <w:rsid w:val="00F106BF"/>
    <w:rsid w:val="00F2240B"/>
    <w:rsid w:val="00F274BA"/>
    <w:rsid w:val="00F30502"/>
    <w:rsid w:val="00F45A80"/>
    <w:rsid w:val="00F50842"/>
    <w:rsid w:val="00F56716"/>
    <w:rsid w:val="00F63331"/>
    <w:rsid w:val="00F64F09"/>
    <w:rsid w:val="00F80387"/>
    <w:rsid w:val="00F832E6"/>
    <w:rsid w:val="00F90341"/>
    <w:rsid w:val="00FA3F94"/>
    <w:rsid w:val="00FB1816"/>
    <w:rsid w:val="00FB2A60"/>
    <w:rsid w:val="00FB6003"/>
    <w:rsid w:val="00FC3535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26BC9"/>
  <w15:docId w15:val="{CDE4FBCD-1AA6-4A63-B7B3-084946D8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3239"/>
    <w:pPr>
      <w:spacing w:after="200" w:line="276" w:lineRule="auto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uiPriority w:val="99"/>
    <w:rsid w:val="001E3919"/>
    <w:pPr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dChar">
    <w:name w:val="Kod Char"/>
    <w:link w:val="Kod"/>
    <w:uiPriority w:val="99"/>
    <w:locked/>
    <w:rsid w:val="001E3919"/>
    <w:rPr>
      <w:rFonts w:ascii="Courier New" w:hAnsi="Courier New" w:cs="Courier New"/>
      <w:sz w:val="22"/>
      <w:szCs w:val="22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uiPriority w:val="99"/>
    <w:qFormat/>
    <w:rsid w:val="00733239"/>
    <w:rPr>
      <w:rFonts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4BFDD1B1E2EC4B88CECE7EBA2C7668" ma:contentTypeVersion="6" ma:contentTypeDescription="Skapa ett nytt dokument." ma:contentTypeScope="" ma:versionID="8d67aa96f71336d43951a0ab9b178a63">
  <xsd:schema xmlns:xsd="http://www.w3.org/2001/XMLSchema" xmlns:xs="http://www.w3.org/2001/XMLSchema" xmlns:p="http://schemas.microsoft.com/office/2006/metadata/properties" xmlns:ns2="c2a6cfa5-e9e4-4f53-88e0-89866033c369" xmlns:ns3="bb8a861d-32e4-4cd9-94d8-3f519c6ddddf" targetNamespace="http://schemas.microsoft.com/office/2006/metadata/properties" ma:root="true" ma:fieldsID="efa5f01514934e7f44467e4fd0ff8c00" ns2:_="" ns3:_="">
    <xsd:import namespace="c2a6cfa5-e9e4-4f53-88e0-89866033c369"/>
    <xsd:import namespace="bb8a861d-32e4-4cd9-94d8-3f519c6dd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6cfa5-e9e4-4f53-88e0-89866033c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a861d-32e4-4cd9-94d8-3f519c6dd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FDE444-B2BA-46AB-9295-5A7E2F7DA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D2DB71-1B15-42AD-9C2D-B2C716874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6cfa5-e9e4-4f53-88e0-89866033c369"/>
    <ds:schemaRef ds:uri="bb8a861d-32e4-4cd9-94d8-3f519c6dd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72E7C8-3FA7-446E-AE81-C9A265094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26</TotalTime>
  <Pages>3</Pages>
  <Words>280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subject/>
  <dc:creator>Mham1</dc:creator>
  <cp:keywords/>
  <dc:description/>
  <cp:lastModifiedBy>gral1</cp:lastModifiedBy>
  <cp:revision>46</cp:revision>
  <dcterms:created xsi:type="dcterms:W3CDTF">2018-02-19T14:49:00Z</dcterms:created>
  <dcterms:modified xsi:type="dcterms:W3CDTF">2018-02-20T07:27:00Z</dcterms:modified>
  <cp:category>Kurskompendium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0x0101005B4BFDD1B1E2EC4B88CECE7EBA2C7668</vt:lpwstr>
  </property>
</Properties>
</file>