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B3FA2" w14:textId="77777777" w:rsidR="00211BA0" w:rsidRPr="00204A05" w:rsidRDefault="001B152C" w:rsidP="00733239">
      <w:pPr>
        <w:pStyle w:val="Rubrik1"/>
        <w:rPr>
          <w:b w:val="0"/>
          <w:sz w:val="56"/>
          <w:szCs w:val="56"/>
          <w:lang w:val="sv-SE"/>
        </w:rPr>
      </w:pPr>
      <w:bookmarkStart w:id="0" w:name="_Toc229981226"/>
      <w:r>
        <w:rPr>
          <w:b w:val="0"/>
          <w:sz w:val="56"/>
          <w:szCs w:val="56"/>
          <w:lang w:val="sv-SE"/>
        </w:rPr>
        <w:t>Uppgift</w:t>
      </w:r>
      <w:r w:rsidR="00211BA0" w:rsidRPr="00204A05">
        <w:rPr>
          <w:b w:val="0"/>
          <w:sz w:val="56"/>
          <w:szCs w:val="56"/>
          <w:lang w:val="sv-SE"/>
        </w:rPr>
        <w:t xml:space="preserve"> </w:t>
      </w:r>
      <w:r w:rsidR="00DC1C66">
        <w:rPr>
          <w:b w:val="0"/>
          <w:sz w:val="56"/>
          <w:szCs w:val="56"/>
          <w:lang w:val="sv-SE"/>
        </w:rPr>
        <w:t>3</w:t>
      </w:r>
      <w:r w:rsidR="00211BA0" w:rsidRPr="00204A05">
        <w:rPr>
          <w:b w:val="0"/>
          <w:sz w:val="56"/>
          <w:szCs w:val="56"/>
          <w:lang w:val="sv-SE"/>
        </w:rPr>
        <w:t>:</w:t>
      </w:r>
      <w:bookmarkEnd w:id="0"/>
    </w:p>
    <w:p w14:paraId="46D4EB1D" w14:textId="77777777" w:rsidR="001B152C" w:rsidRDefault="00211BA0" w:rsidP="00D803EC">
      <w:pPr>
        <w:pStyle w:val="Rubrik1"/>
        <w:jc w:val="right"/>
        <w:rPr>
          <w:b w:val="0"/>
          <w:sz w:val="96"/>
          <w:szCs w:val="96"/>
          <w:lang w:val="sv-SE"/>
        </w:rPr>
      </w:pPr>
      <w:r>
        <w:rPr>
          <w:b w:val="0"/>
          <w:sz w:val="96"/>
          <w:szCs w:val="96"/>
          <w:lang w:val="sv-SE"/>
        </w:rPr>
        <w:t>Network</w:t>
      </w:r>
      <w:r>
        <w:rPr>
          <w:b w:val="0"/>
          <w:sz w:val="96"/>
          <w:szCs w:val="96"/>
          <w:lang w:val="sv-SE"/>
        </w:rPr>
        <w:br/>
        <w:t>Programming</w:t>
      </w:r>
    </w:p>
    <w:p w14:paraId="714C9964" w14:textId="77777777" w:rsidR="001B152C" w:rsidRDefault="001B152C" w:rsidP="00D803EC">
      <w:pPr>
        <w:pStyle w:val="Rubrik1"/>
        <w:jc w:val="right"/>
        <w:rPr>
          <w:b w:val="0"/>
          <w:sz w:val="96"/>
          <w:szCs w:val="96"/>
          <w:lang w:val="sv-SE"/>
        </w:rPr>
      </w:pPr>
    </w:p>
    <w:p w14:paraId="2F5FC014" w14:textId="77777777" w:rsidR="00211BA0" w:rsidRPr="00620791" w:rsidRDefault="00EF3DAB" w:rsidP="00D803EC">
      <w:pPr>
        <w:pStyle w:val="Rubrik1"/>
        <w:jc w:val="right"/>
        <w:rPr>
          <w:rStyle w:val="Rubrik2Char"/>
          <w:lang w:val="sv-SE"/>
        </w:rPr>
        <w:sectPr w:rsidR="00211BA0" w:rsidRPr="00620791" w:rsidSect="00B83BD4">
          <w:headerReference w:type="default" r:id="rId10"/>
          <w:pgSz w:w="11906" w:h="16838"/>
          <w:pgMar w:top="1417" w:right="1417" w:bottom="1417" w:left="1417" w:header="709" w:footer="709" w:gutter="0"/>
          <w:pgNumType w:chapStyle="1"/>
          <w:cols w:space="708"/>
          <w:docGrid w:linePitch="360"/>
        </w:sectPr>
      </w:pPr>
      <w:r>
        <w:rPr>
          <w:b w:val="0"/>
          <w:noProof/>
          <w:sz w:val="96"/>
          <w:szCs w:val="96"/>
          <w:lang w:val="sv-SE" w:eastAsia="sv-SE"/>
        </w:rPr>
        <w:pict w14:anchorId="07589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.4pt;margin-top:177.3pt;width:6in;height:5in;z-index:251657728;mso-position-horizontal-relative:text;mso-position-vertical-relative:text">
            <v:imagedata r:id="rId11" o:title="Ralph-0"/>
          </v:shape>
        </w:pict>
      </w:r>
      <w:r w:rsidR="001B152C" w:rsidRPr="00620791">
        <w:rPr>
          <w:b w:val="0"/>
          <w:sz w:val="96"/>
          <w:szCs w:val="96"/>
          <w:lang w:val="sv-SE"/>
        </w:rPr>
        <w:t xml:space="preserve">” </w:t>
      </w:r>
      <w:r w:rsidR="00F90341" w:rsidRPr="00620791">
        <w:rPr>
          <w:b w:val="0"/>
          <w:sz w:val="96"/>
          <w:szCs w:val="96"/>
          <w:lang w:val="sv-SE"/>
        </w:rPr>
        <w:t>CMD? Nej, let’s play</w:t>
      </w:r>
      <w:r w:rsidR="001B152C" w:rsidRPr="00620791">
        <w:rPr>
          <w:b w:val="0"/>
          <w:sz w:val="96"/>
          <w:szCs w:val="96"/>
          <w:lang w:val="sv-SE"/>
        </w:rPr>
        <w:t>”</w:t>
      </w:r>
      <w:r w:rsidR="00211BA0" w:rsidRPr="00620791">
        <w:rPr>
          <w:b w:val="0"/>
          <w:sz w:val="96"/>
          <w:szCs w:val="96"/>
          <w:lang w:val="sv-SE"/>
        </w:rPr>
        <w:br/>
      </w:r>
    </w:p>
    <w:p w14:paraId="6BFC5DBB" w14:textId="77777777" w:rsidR="00211BA0" w:rsidRPr="00204A05" w:rsidRDefault="00211BA0" w:rsidP="00371C89">
      <w:pPr>
        <w:pStyle w:val="Rubrik2"/>
        <w:rPr>
          <w:lang w:val="sv-SE"/>
        </w:rPr>
      </w:pPr>
      <w:r w:rsidRPr="00204A05">
        <w:rPr>
          <w:lang w:val="sv-SE"/>
        </w:rPr>
        <w:lastRenderedPageBreak/>
        <w:t>Syfte</w:t>
      </w:r>
    </w:p>
    <w:p w14:paraId="4BA4B596" w14:textId="77777777" w:rsidR="00211BA0" w:rsidRPr="00204A05" w:rsidRDefault="00013A1B" w:rsidP="00371C89">
      <w:pPr>
        <w:pStyle w:val="Normalwebb"/>
        <w:rPr>
          <w:lang w:val="sv-SE"/>
        </w:rPr>
      </w:pPr>
      <w:r>
        <w:rPr>
          <w:lang w:val="sv-SE"/>
        </w:rPr>
        <w:t xml:space="preserve">Att </w:t>
      </w:r>
      <w:r w:rsidR="00CE5CAB">
        <w:rPr>
          <w:lang w:val="sv-SE"/>
        </w:rPr>
        <w:t>applicera den nya kunskapen om nätverk i ett spel</w:t>
      </w:r>
    </w:p>
    <w:p w14:paraId="08D70FA4" w14:textId="77777777" w:rsidR="00211BA0" w:rsidRPr="00204A05" w:rsidRDefault="00211BA0" w:rsidP="00371C89">
      <w:pPr>
        <w:pStyle w:val="Rubrik2"/>
        <w:rPr>
          <w:lang w:val="sv-SE"/>
        </w:rPr>
      </w:pPr>
      <w:r w:rsidRPr="00204A05">
        <w:rPr>
          <w:lang w:val="sv-SE"/>
        </w:rPr>
        <w:t>Uppgift</w:t>
      </w:r>
    </w:p>
    <w:p w14:paraId="3D7FB961" w14:textId="77777777" w:rsidR="00847875" w:rsidRDefault="005C7951" w:rsidP="00620791">
      <w:pPr>
        <w:spacing w:before="100" w:beforeAutospacing="1" w:after="100" w:afterAutospacing="1" w:line="240" w:lineRule="auto"/>
        <w:rPr>
          <w:lang w:val="sv-SE"/>
        </w:rPr>
      </w:pPr>
      <w:r w:rsidRPr="005C7951">
        <w:rPr>
          <w:lang w:val="sv-SE"/>
        </w:rPr>
        <w:t>Uppgiften består av att</w:t>
      </w:r>
      <w:r w:rsidR="00620791">
        <w:rPr>
          <w:lang w:val="sv-SE"/>
        </w:rPr>
        <w:t xml:space="preserve"> sätta upp en platform för att börja göra ett spel</w:t>
      </w:r>
    </w:p>
    <w:p w14:paraId="67F79DEB" w14:textId="540863A4" w:rsidR="00620791" w:rsidRPr="00EF3DAB" w:rsidRDefault="00620791" w:rsidP="00620791">
      <w:pPr>
        <w:numPr>
          <w:ilvl w:val="0"/>
          <w:numId w:val="21"/>
        </w:numPr>
        <w:spacing w:before="100" w:beforeAutospacing="1" w:after="100" w:afterAutospacing="1" w:line="240" w:lineRule="auto"/>
        <w:rPr>
          <w:strike/>
          <w:lang w:val="sv-SE"/>
        </w:rPr>
      </w:pPr>
      <w:r>
        <w:rPr>
          <w:lang w:val="sv-SE"/>
        </w:rPr>
        <w:t xml:space="preserve">Använd er av en </w:t>
      </w:r>
      <w:r w:rsidRPr="00EF3DAB">
        <w:rPr>
          <w:strike/>
          <w:lang w:val="sv-SE"/>
        </w:rPr>
        <w:t>2D</w:t>
      </w:r>
      <w:r>
        <w:rPr>
          <w:lang w:val="sv-SE"/>
        </w:rPr>
        <w:t xml:space="preserve"> motor, </w:t>
      </w:r>
      <w:r w:rsidRPr="00EF3DAB">
        <w:rPr>
          <w:strike/>
          <w:lang w:val="sv-SE"/>
        </w:rPr>
        <w:t xml:space="preserve">TGA2D, SDL eller </w:t>
      </w:r>
      <w:r w:rsidR="00861256" w:rsidRPr="00EF3DAB">
        <w:rPr>
          <w:strike/>
          <w:lang w:val="sv-SE"/>
        </w:rPr>
        <w:t>liknande</w:t>
      </w:r>
    </w:p>
    <w:p w14:paraId="21723EDA" w14:textId="77777777" w:rsidR="00620791" w:rsidRDefault="00620791" w:rsidP="00620791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Lägg in er existerande nätverkskod i er nya kodbas</w:t>
      </w:r>
    </w:p>
    <w:p w14:paraId="36E1FC0D" w14:textId="77777777" w:rsidR="00620791" w:rsidRDefault="00620791" w:rsidP="00620791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Lägg in stöd för att kunna ansluta två spel till samma session</w:t>
      </w:r>
    </w:p>
    <w:p w14:paraId="445C6530" w14:textId="6C1B3FDF" w:rsidR="00880C2F" w:rsidRPr="00241C5A" w:rsidRDefault="008F40CB" w:rsidP="00880C2F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Uppgiften baseras på Uppgift 2, så en </w:t>
      </w:r>
      <w:r w:rsidR="00DE6FD7">
        <w:rPr>
          <w:lang w:val="sv-SE"/>
        </w:rPr>
        <w:t>tvåvägskommunikation</w:t>
      </w:r>
      <w:r>
        <w:rPr>
          <w:lang w:val="sv-SE"/>
        </w:rPr>
        <w:t xml:space="preserve"> krävs</w:t>
      </w:r>
    </w:p>
    <w:p w14:paraId="48986BD8" w14:textId="18D288A1" w:rsidR="00880C2F" w:rsidRDefault="00880C2F" w:rsidP="00880C2F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Servern ska starta</w:t>
      </w:r>
      <w:bookmarkStart w:id="1" w:name="_GoBack"/>
      <w:bookmarkEnd w:id="1"/>
      <w:r>
        <w:rPr>
          <w:lang w:val="sv-SE"/>
        </w:rPr>
        <w:t>s separat från TGA2D</w:t>
      </w:r>
    </w:p>
    <w:p w14:paraId="5FD049C0" w14:textId="059C00EC" w:rsidR="00880C2F" w:rsidRPr="00620791" w:rsidRDefault="00880C2F" w:rsidP="00880C2F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TGA2D är således era klienter</w:t>
      </w:r>
    </w:p>
    <w:p w14:paraId="7202D238" w14:textId="77777777" w:rsidR="00A61757" w:rsidRDefault="00A61757" w:rsidP="00A61757">
      <w:pPr>
        <w:spacing w:before="100" w:beforeAutospacing="1" w:after="100" w:afterAutospacing="1" w:line="240" w:lineRule="auto"/>
        <w:rPr>
          <w:lang w:val="sv-SE"/>
        </w:rPr>
      </w:pPr>
    </w:p>
    <w:p w14:paraId="7147AE3E" w14:textId="77777777" w:rsidR="00184CD0" w:rsidRDefault="00184CD0" w:rsidP="00184CD0">
      <w:pPr>
        <w:pStyle w:val="Rubrik2"/>
        <w:rPr>
          <w:lang w:val="sv-SE"/>
        </w:rPr>
      </w:pPr>
      <w:r>
        <w:rPr>
          <w:lang w:val="sv-SE"/>
        </w:rPr>
        <w:t>Krav för denna uppgiften</w:t>
      </w:r>
    </w:p>
    <w:p w14:paraId="65F4831F" w14:textId="77777777" w:rsidR="003C6183" w:rsidRDefault="003C6183" w:rsidP="003C6183">
      <w:pPr>
        <w:numPr>
          <w:ilvl w:val="0"/>
          <w:numId w:val="23"/>
        </w:numPr>
        <w:rPr>
          <w:lang w:val="sv-SE"/>
        </w:rPr>
      </w:pPr>
      <w:r>
        <w:rPr>
          <w:lang w:val="sv-SE"/>
        </w:rPr>
        <w:t>Er applikation ska starta och skicka ett anslutnings-meddelande till en server</w:t>
      </w:r>
    </w:p>
    <w:p w14:paraId="70572D2D" w14:textId="77777777" w:rsidR="003C6183" w:rsidRDefault="003C6183" w:rsidP="003C6183">
      <w:pPr>
        <w:numPr>
          <w:ilvl w:val="0"/>
          <w:numId w:val="23"/>
        </w:numPr>
        <w:rPr>
          <w:lang w:val="sv-SE"/>
        </w:rPr>
      </w:pPr>
      <w:r>
        <w:rPr>
          <w:lang w:val="sv-SE"/>
        </w:rPr>
        <w:t>En fristående server ska finnas och acceptera anslutningsmeddelande och skicka ett ”confirm” till klienterna</w:t>
      </w:r>
    </w:p>
    <w:p w14:paraId="5B6D0D49" w14:textId="77777777" w:rsidR="003C6183" w:rsidRPr="003C6183" w:rsidRDefault="003C6183" w:rsidP="003C6183">
      <w:pPr>
        <w:numPr>
          <w:ilvl w:val="0"/>
          <w:numId w:val="23"/>
        </w:numPr>
        <w:rPr>
          <w:lang w:val="sv-SE"/>
        </w:rPr>
      </w:pPr>
      <w:r>
        <w:rPr>
          <w:lang w:val="sv-SE"/>
        </w:rPr>
        <w:t>Klienterna ska skriva ut att de fick ett confirm meddelande</w:t>
      </w:r>
    </w:p>
    <w:p w14:paraId="01A37FC4" w14:textId="77777777" w:rsidR="00184CD0" w:rsidRDefault="00184CD0" w:rsidP="00A61757">
      <w:pPr>
        <w:spacing w:before="100" w:beforeAutospacing="1" w:after="100" w:afterAutospacing="1" w:line="240" w:lineRule="auto"/>
        <w:rPr>
          <w:lang w:val="sv-SE"/>
        </w:rPr>
      </w:pPr>
    </w:p>
    <w:p w14:paraId="7869384C" w14:textId="77777777" w:rsidR="000A7673" w:rsidRDefault="000A7673" w:rsidP="000A7673">
      <w:pPr>
        <w:pStyle w:val="Beskrivning"/>
        <w:rPr>
          <w:sz w:val="40"/>
          <w:lang w:val="sv-SE"/>
        </w:rPr>
      </w:pPr>
      <w:r w:rsidRPr="000A7673">
        <w:rPr>
          <w:sz w:val="40"/>
          <w:lang w:val="sv-SE"/>
        </w:rPr>
        <w:t>Inlämning</w:t>
      </w:r>
    </w:p>
    <w:p w14:paraId="77A1C15B" w14:textId="77777777" w:rsidR="000A7673" w:rsidRDefault="000A7673" w:rsidP="00B55FE4">
      <w:pPr>
        <w:numPr>
          <w:ilvl w:val="0"/>
          <w:numId w:val="17"/>
        </w:numPr>
        <w:spacing w:after="0"/>
        <w:rPr>
          <w:lang w:val="sv-SE"/>
        </w:rPr>
      </w:pPr>
      <w:r>
        <w:rPr>
          <w:lang w:val="sv-SE"/>
        </w:rPr>
        <w:t>Inlämningen ska ske med körbara Exe filer samt source</w:t>
      </w:r>
    </w:p>
    <w:p w14:paraId="1383AE48" w14:textId="77777777" w:rsidR="00ED7324" w:rsidRDefault="00ED7324" w:rsidP="00ED7324">
      <w:pPr>
        <w:rPr>
          <w:lang w:val="sv-SE"/>
        </w:rPr>
      </w:pPr>
    </w:p>
    <w:p w14:paraId="3DC1BB20" w14:textId="77777777" w:rsidR="00E2397E" w:rsidRPr="001F18A8" w:rsidRDefault="00E2397E" w:rsidP="00E2397E">
      <w:pPr>
        <w:pStyle w:val="Beskrivning"/>
        <w:rPr>
          <w:sz w:val="32"/>
          <w:lang w:val="sv-SE"/>
        </w:rPr>
      </w:pPr>
      <w:r w:rsidRPr="001F18A8">
        <w:rPr>
          <w:sz w:val="32"/>
          <w:lang w:val="sv-SE"/>
        </w:rPr>
        <w:t>Extra</w:t>
      </w:r>
    </w:p>
    <w:p w14:paraId="4FA1A20A" w14:textId="51E6FA6C" w:rsidR="006674B9" w:rsidRDefault="00DF0079" w:rsidP="0023538B">
      <w:pPr>
        <w:numPr>
          <w:ilvl w:val="0"/>
          <w:numId w:val="17"/>
        </w:numPr>
        <w:rPr>
          <w:lang w:val="sv-SE"/>
        </w:rPr>
      </w:pPr>
      <w:r>
        <w:rPr>
          <w:lang w:val="sv-SE"/>
        </w:rPr>
        <w:t>Bra resurs</w:t>
      </w:r>
      <w:r w:rsidR="006674B9">
        <w:rPr>
          <w:lang w:val="sv-SE"/>
        </w:rPr>
        <w:t>er</w:t>
      </w:r>
      <w:r>
        <w:rPr>
          <w:lang w:val="sv-SE"/>
        </w:rPr>
        <w:t>:</w:t>
      </w:r>
    </w:p>
    <w:p w14:paraId="06D244DC" w14:textId="77777777" w:rsidR="00DF0079" w:rsidRDefault="00DF0079" w:rsidP="006674B9">
      <w:pPr>
        <w:numPr>
          <w:ilvl w:val="1"/>
          <w:numId w:val="17"/>
        </w:numPr>
        <w:rPr>
          <w:lang w:val="sv-SE"/>
        </w:rPr>
      </w:pPr>
      <w:r>
        <w:rPr>
          <w:lang w:val="sv-SE"/>
        </w:rPr>
        <w:t xml:space="preserve"> </w:t>
      </w:r>
      <w:hyperlink r:id="rId12" w:history="1">
        <w:r w:rsidR="006674B9" w:rsidRPr="00223242">
          <w:rPr>
            <w:rStyle w:val="Hyperlnk"/>
            <w:lang w:val="sv-SE"/>
          </w:rPr>
          <w:t>http://gafferongames.com/networking-for-game-programmers/</w:t>
        </w:r>
      </w:hyperlink>
    </w:p>
    <w:p w14:paraId="4BA85CA0" w14:textId="77777777" w:rsidR="006674B9" w:rsidRPr="008D2F03" w:rsidRDefault="00EF3DAB" w:rsidP="008D2F03">
      <w:pPr>
        <w:numPr>
          <w:ilvl w:val="1"/>
          <w:numId w:val="17"/>
        </w:numPr>
        <w:rPr>
          <w:lang w:val="sv-SE"/>
        </w:rPr>
      </w:pPr>
      <w:hyperlink r:id="rId13" w:history="1">
        <w:r w:rsidR="006674B9" w:rsidRPr="00223242">
          <w:rPr>
            <w:rStyle w:val="Hyperlnk"/>
            <w:lang w:val="sv-SE"/>
          </w:rPr>
          <w:t>https://developer.valvesoftware.com/wiki/Source_Multiplayer_Networking</w:t>
        </w:r>
      </w:hyperlink>
      <w:r w:rsidR="008D2F03">
        <w:rPr>
          <w:lang w:val="sv-SE"/>
        </w:rPr>
        <w:t xml:space="preserve"> (läxan)</w:t>
      </w:r>
    </w:p>
    <w:p w14:paraId="14F64284" w14:textId="77777777" w:rsidR="000A7673" w:rsidRDefault="000A7673" w:rsidP="004A4D19">
      <w:pPr>
        <w:ind w:left="720"/>
        <w:rPr>
          <w:lang w:val="sv-SE"/>
        </w:rPr>
      </w:pPr>
    </w:p>
    <w:p w14:paraId="46627401" w14:textId="77777777" w:rsidR="000A7673" w:rsidRPr="000A7673" w:rsidRDefault="000A7673" w:rsidP="000A7673">
      <w:pPr>
        <w:rPr>
          <w:lang w:val="sv-SE"/>
        </w:rPr>
      </w:pPr>
    </w:p>
    <w:sectPr w:rsidR="000A7673" w:rsidRPr="000A7673" w:rsidSect="00F64F09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11E8E" w14:textId="77777777" w:rsidR="00AA4276" w:rsidRDefault="00AA4276" w:rsidP="0086136D">
      <w:pPr>
        <w:spacing w:after="0" w:line="240" w:lineRule="auto"/>
      </w:pPr>
      <w:r>
        <w:separator/>
      </w:r>
    </w:p>
  </w:endnote>
  <w:endnote w:type="continuationSeparator" w:id="0">
    <w:p w14:paraId="299E1B35" w14:textId="77777777" w:rsidR="00AA4276" w:rsidRDefault="00AA4276" w:rsidP="008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9CBC3" w14:textId="77777777" w:rsidR="00AA4276" w:rsidRDefault="00AA4276" w:rsidP="0086136D">
      <w:pPr>
        <w:spacing w:after="0" w:line="240" w:lineRule="auto"/>
      </w:pPr>
      <w:r>
        <w:separator/>
      </w:r>
    </w:p>
  </w:footnote>
  <w:footnote w:type="continuationSeparator" w:id="0">
    <w:p w14:paraId="09AACA57" w14:textId="77777777" w:rsidR="00AA4276" w:rsidRDefault="00AA4276" w:rsidP="008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A0" w:firstRow="1" w:lastRow="0" w:firstColumn="1" w:lastColumn="0" w:noHBand="0" w:noVBand="0"/>
    </w:tblPr>
    <w:tblGrid>
      <w:gridCol w:w="2235"/>
      <w:gridCol w:w="6520"/>
      <w:gridCol w:w="533"/>
    </w:tblGrid>
    <w:tr w:rsidR="00ED7324" w:rsidRPr="00D803EC" w14:paraId="3FB8B6FC" w14:textId="77777777" w:rsidTr="00D803EC">
      <w:tc>
        <w:tcPr>
          <w:tcW w:w="1203" w:type="pct"/>
          <w:vAlign w:val="bottom"/>
        </w:tcPr>
        <w:p w14:paraId="3C3C8042" w14:textId="77777777" w:rsidR="00ED7324" w:rsidRPr="00D803EC" w:rsidRDefault="00ED7324" w:rsidP="001151E1">
          <w:pPr>
            <w:pStyle w:val="Rubrik4"/>
          </w:pPr>
        </w:p>
      </w:tc>
      <w:tc>
        <w:tcPr>
          <w:tcW w:w="3510" w:type="pct"/>
          <w:vAlign w:val="bottom"/>
        </w:tcPr>
        <w:p w14:paraId="7811253C" w14:textId="77777777" w:rsidR="00ED7324" w:rsidRPr="00D803EC" w:rsidRDefault="00ED7324" w:rsidP="00B83BD4">
          <w:pPr>
            <w:pStyle w:val="Rubrik4"/>
          </w:pPr>
        </w:p>
      </w:tc>
      <w:tc>
        <w:tcPr>
          <w:tcW w:w="287" w:type="pct"/>
          <w:vAlign w:val="bottom"/>
        </w:tcPr>
        <w:p w14:paraId="44CE7704" w14:textId="77777777" w:rsidR="00ED7324" w:rsidRPr="00D803EC" w:rsidRDefault="00ED7324" w:rsidP="00B83BD4">
          <w:pPr>
            <w:pStyle w:val="Rubrik4"/>
          </w:pPr>
        </w:p>
      </w:tc>
    </w:tr>
  </w:tbl>
  <w:p w14:paraId="2C50B5EB" w14:textId="77777777" w:rsidR="00ED7324" w:rsidRPr="00786E71" w:rsidRDefault="00ED7324" w:rsidP="00620173">
    <w:pPr>
      <w:pStyle w:val="Sidhuvud"/>
      <w:tabs>
        <w:tab w:val="clear" w:pos="453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A0" w:firstRow="1" w:lastRow="0" w:firstColumn="1" w:lastColumn="0" w:noHBand="0" w:noVBand="0"/>
    </w:tblPr>
    <w:tblGrid>
      <w:gridCol w:w="2235"/>
      <w:gridCol w:w="6520"/>
      <w:gridCol w:w="533"/>
    </w:tblGrid>
    <w:tr w:rsidR="00ED7324" w:rsidRPr="00204A05" w14:paraId="33EC7C9F" w14:textId="77777777" w:rsidTr="00D803EC">
      <w:tc>
        <w:tcPr>
          <w:tcW w:w="1203" w:type="pct"/>
          <w:vAlign w:val="bottom"/>
        </w:tcPr>
        <w:p w14:paraId="5DAD1A51" w14:textId="77777777" w:rsidR="00ED7324" w:rsidRPr="00204A05" w:rsidRDefault="00ED7324" w:rsidP="00F274BA">
          <w:pPr>
            <w:pStyle w:val="Rubrik4"/>
            <w:rPr>
              <w:lang w:val="sv-SE"/>
            </w:rPr>
          </w:pPr>
          <w:r>
            <w:rPr>
              <w:lang w:val="sv-SE"/>
            </w:rPr>
            <w:t>S</w:t>
          </w:r>
          <w:r w:rsidRPr="00204A05">
            <w:rPr>
              <w:lang w:val="sv-SE"/>
            </w:rPr>
            <w:t>pecifikation</w:t>
          </w:r>
        </w:p>
      </w:tc>
      <w:tc>
        <w:tcPr>
          <w:tcW w:w="3510" w:type="pct"/>
          <w:vAlign w:val="bottom"/>
        </w:tcPr>
        <w:p w14:paraId="54D782E5" w14:textId="77777777" w:rsidR="00ED7324" w:rsidRPr="00204A05" w:rsidRDefault="00ED7324" w:rsidP="00B83BD4">
          <w:pPr>
            <w:pStyle w:val="Rubrik4"/>
            <w:rPr>
              <w:lang w:val="sv-SE"/>
            </w:rPr>
          </w:pPr>
          <w:r>
            <w:rPr>
              <w:lang w:val="sv-SE"/>
            </w:rPr>
            <w:t>Nätverksprogrammering</w:t>
          </w:r>
        </w:p>
      </w:tc>
      <w:tc>
        <w:tcPr>
          <w:tcW w:w="287" w:type="pct"/>
          <w:vAlign w:val="bottom"/>
        </w:tcPr>
        <w:p w14:paraId="6AC5737D" w14:textId="36155094" w:rsidR="00ED7324" w:rsidRPr="00204A05" w:rsidRDefault="00270104" w:rsidP="00B83BD4">
          <w:pPr>
            <w:pStyle w:val="Rubrik4"/>
            <w:rPr>
              <w:lang w:val="sv-SE"/>
            </w:rPr>
          </w:pPr>
          <w:r w:rsidRPr="00204A05">
            <w:rPr>
              <w:lang w:val="sv-SE"/>
            </w:rPr>
            <w:fldChar w:fldCharType="begin"/>
          </w:r>
          <w:r w:rsidR="00ED7324" w:rsidRPr="00204A05">
            <w:rPr>
              <w:lang w:val="sv-SE"/>
            </w:rPr>
            <w:instrText xml:space="preserve"> PAGE   \* MERGEFORMAT </w:instrText>
          </w:r>
          <w:r w:rsidRPr="00204A05">
            <w:rPr>
              <w:lang w:val="sv-SE"/>
            </w:rPr>
            <w:fldChar w:fldCharType="separate"/>
          </w:r>
          <w:r w:rsidR="00EF3DAB">
            <w:rPr>
              <w:noProof/>
              <w:lang w:val="sv-SE"/>
            </w:rPr>
            <w:t>2</w:t>
          </w:r>
          <w:r w:rsidRPr="00204A05">
            <w:rPr>
              <w:lang w:val="sv-SE"/>
            </w:rPr>
            <w:fldChar w:fldCharType="end"/>
          </w:r>
        </w:p>
      </w:tc>
    </w:tr>
  </w:tbl>
  <w:p w14:paraId="12759D22" w14:textId="77777777" w:rsidR="00ED7324" w:rsidRPr="00786E71" w:rsidRDefault="00ED7324" w:rsidP="00620173">
    <w:pPr>
      <w:pStyle w:val="Sidhuvud"/>
      <w:tabs>
        <w:tab w:val="clear" w:pos="45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3C5"/>
    <w:multiLevelType w:val="multilevel"/>
    <w:tmpl w:val="4AB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55B0"/>
    <w:multiLevelType w:val="hybridMultilevel"/>
    <w:tmpl w:val="840EA4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70DD5"/>
    <w:multiLevelType w:val="hybridMultilevel"/>
    <w:tmpl w:val="CD8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E0E15"/>
    <w:multiLevelType w:val="hybridMultilevel"/>
    <w:tmpl w:val="DA76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35661"/>
    <w:multiLevelType w:val="multilevel"/>
    <w:tmpl w:val="294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00901"/>
    <w:multiLevelType w:val="hybridMultilevel"/>
    <w:tmpl w:val="41FE1A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D182C"/>
    <w:multiLevelType w:val="hybridMultilevel"/>
    <w:tmpl w:val="2C4CB6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D2471"/>
    <w:multiLevelType w:val="hybridMultilevel"/>
    <w:tmpl w:val="5A7261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33FAD"/>
    <w:multiLevelType w:val="multilevel"/>
    <w:tmpl w:val="C4FA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40C32ABF"/>
    <w:multiLevelType w:val="hybridMultilevel"/>
    <w:tmpl w:val="3CEA4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80E13"/>
    <w:multiLevelType w:val="multilevel"/>
    <w:tmpl w:val="42D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97B7A"/>
    <w:multiLevelType w:val="multilevel"/>
    <w:tmpl w:val="78E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F53EB"/>
    <w:multiLevelType w:val="multilevel"/>
    <w:tmpl w:val="2EB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8241B"/>
    <w:multiLevelType w:val="multilevel"/>
    <w:tmpl w:val="D7D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255C6"/>
    <w:multiLevelType w:val="multilevel"/>
    <w:tmpl w:val="B85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60BE5"/>
    <w:multiLevelType w:val="hybridMultilevel"/>
    <w:tmpl w:val="76727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904B4"/>
    <w:multiLevelType w:val="hybridMultilevel"/>
    <w:tmpl w:val="328C8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13614"/>
    <w:multiLevelType w:val="hybridMultilevel"/>
    <w:tmpl w:val="949228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31EC6"/>
    <w:multiLevelType w:val="hybridMultilevel"/>
    <w:tmpl w:val="A2169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A57EB"/>
    <w:multiLevelType w:val="hybridMultilevel"/>
    <w:tmpl w:val="31F2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C56A4"/>
    <w:multiLevelType w:val="hybridMultilevel"/>
    <w:tmpl w:val="1ABE5D4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840BD9"/>
    <w:multiLevelType w:val="multilevel"/>
    <w:tmpl w:val="025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7C260334"/>
    <w:multiLevelType w:val="hybridMultilevel"/>
    <w:tmpl w:val="FF7A9760"/>
    <w:lvl w:ilvl="0" w:tplc="C2B421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44E26"/>
    <w:multiLevelType w:val="multilevel"/>
    <w:tmpl w:val="BDE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4"/>
  </w:num>
  <w:num w:numId="3">
    <w:abstractNumId w:val="12"/>
  </w:num>
  <w:num w:numId="4">
    <w:abstractNumId w:val="11"/>
  </w:num>
  <w:num w:numId="5">
    <w:abstractNumId w:val="10"/>
  </w:num>
  <w:num w:numId="6">
    <w:abstractNumId w:val="13"/>
  </w:num>
  <w:num w:numId="7">
    <w:abstractNumId w:val="0"/>
  </w:num>
  <w:num w:numId="8">
    <w:abstractNumId w:val="4"/>
  </w:num>
  <w:num w:numId="9">
    <w:abstractNumId w:val="23"/>
  </w:num>
  <w:num w:numId="10">
    <w:abstractNumId w:val="22"/>
  </w:num>
  <w:num w:numId="11">
    <w:abstractNumId w:val="16"/>
  </w:num>
  <w:num w:numId="12">
    <w:abstractNumId w:val="9"/>
  </w:num>
  <w:num w:numId="13">
    <w:abstractNumId w:val="18"/>
  </w:num>
  <w:num w:numId="14">
    <w:abstractNumId w:val="5"/>
  </w:num>
  <w:num w:numId="15">
    <w:abstractNumId w:val="8"/>
  </w:num>
  <w:num w:numId="16">
    <w:abstractNumId w:val="3"/>
  </w:num>
  <w:num w:numId="17">
    <w:abstractNumId w:val="19"/>
  </w:num>
  <w:num w:numId="18">
    <w:abstractNumId w:val="15"/>
  </w:num>
  <w:num w:numId="19">
    <w:abstractNumId w:val="2"/>
  </w:num>
  <w:num w:numId="20">
    <w:abstractNumId w:val="1"/>
  </w:num>
  <w:num w:numId="21">
    <w:abstractNumId w:val="7"/>
  </w:num>
  <w:num w:numId="22">
    <w:abstractNumId w:val="6"/>
  </w:num>
  <w:num w:numId="23">
    <w:abstractNumId w:val="2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oNotTrackMov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51E1"/>
    <w:rsid w:val="00012E38"/>
    <w:rsid w:val="000139F0"/>
    <w:rsid w:val="00013A1B"/>
    <w:rsid w:val="00020F1E"/>
    <w:rsid w:val="000325FD"/>
    <w:rsid w:val="00045207"/>
    <w:rsid w:val="000A7673"/>
    <w:rsid w:val="000B42D7"/>
    <w:rsid w:val="000E28D8"/>
    <w:rsid w:val="000E470A"/>
    <w:rsid w:val="001051EF"/>
    <w:rsid w:val="001079CB"/>
    <w:rsid w:val="0011200C"/>
    <w:rsid w:val="001151E1"/>
    <w:rsid w:val="00123650"/>
    <w:rsid w:val="0013163F"/>
    <w:rsid w:val="0013451C"/>
    <w:rsid w:val="00147676"/>
    <w:rsid w:val="00157890"/>
    <w:rsid w:val="001600D7"/>
    <w:rsid w:val="00173736"/>
    <w:rsid w:val="00174DB1"/>
    <w:rsid w:val="00184CD0"/>
    <w:rsid w:val="00186E33"/>
    <w:rsid w:val="00195B35"/>
    <w:rsid w:val="001B152C"/>
    <w:rsid w:val="001B181B"/>
    <w:rsid w:val="001C2952"/>
    <w:rsid w:val="001C55BB"/>
    <w:rsid w:val="001D4CF4"/>
    <w:rsid w:val="001D4FE2"/>
    <w:rsid w:val="001E3919"/>
    <w:rsid w:val="001F18A8"/>
    <w:rsid w:val="0020089A"/>
    <w:rsid w:val="00204A05"/>
    <w:rsid w:val="00211526"/>
    <w:rsid w:val="00211BA0"/>
    <w:rsid w:val="00213A1D"/>
    <w:rsid w:val="00221561"/>
    <w:rsid w:val="002342A1"/>
    <w:rsid w:val="0023538B"/>
    <w:rsid w:val="00241C5A"/>
    <w:rsid w:val="002470C4"/>
    <w:rsid w:val="002526F6"/>
    <w:rsid w:val="0025609E"/>
    <w:rsid w:val="00270104"/>
    <w:rsid w:val="00276DE9"/>
    <w:rsid w:val="00291B5D"/>
    <w:rsid w:val="00292585"/>
    <w:rsid w:val="00295B70"/>
    <w:rsid w:val="00296A62"/>
    <w:rsid w:val="002A0B0D"/>
    <w:rsid w:val="002C1A5F"/>
    <w:rsid w:val="002E06D1"/>
    <w:rsid w:val="002E6A30"/>
    <w:rsid w:val="00325DD3"/>
    <w:rsid w:val="00340393"/>
    <w:rsid w:val="003409B3"/>
    <w:rsid w:val="00347ACC"/>
    <w:rsid w:val="003560EC"/>
    <w:rsid w:val="00365919"/>
    <w:rsid w:val="003700AE"/>
    <w:rsid w:val="00371C89"/>
    <w:rsid w:val="0037363D"/>
    <w:rsid w:val="00375E2A"/>
    <w:rsid w:val="0037785A"/>
    <w:rsid w:val="00393DBD"/>
    <w:rsid w:val="003A396A"/>
    <w:rsid w:val="003B0A03"/>
    <w:rsid w:val="003C6183"/>
    <w:rsid w:val="003D70C2"/>
    <w:rsid w:val="0040381D"/>
    <w:rsid w:val="00404C89"/>
    <w:rsid w:val="00406811"/>
    <w:rsid w:val="0040777E"/>
    <w:rsid w:val="0041479A"/>
    <w:rsid w:val="00415565"/>
    <w:rsid w:val="0042119B"/>
    <w:rsid w:val="00433924"/>
    <w:rsid w:val="00455771"/>
    <w:rsid w:val="00462EC1"/>
    <w:rsid w:val="00473FC9"/>
    <w:rsid w:val="00483903"/>
    <w:rsid w:val="00485C21"/>
    <w:rsid w:val="0049115B"/>
    <w:rsid w:val="00491E3F"/>
    <w:rsid w:val="00496E01"/>
    <w:rsid w:val="004A4D19"/>
    <w:rsid w:val="004B6B6D"/>
    <w:rsid w:val="004D1C3F"/>
    <w:rsid w:val="004E0777"/>
    <w:rsid w:val="005014C4"/>
    <w:rsid w:val="005225FA"/>
    <w:rsid w:val="00523783"/>
    <w:rsid w:val="005568AE"/>
    <w:rsid w:val="005603C5"/>
    <w:rsid w:val="00561CCB"/>
    <w:rsid w:val="00566B9F"/>
    <w:rsid w:val="00592D09"/>
    <w:rsid w:val="005C3655"/>
    <w:rsid w:val="005C7951"/>
    <w:rsid w:val="005D5BC3"/>
    <w:rsid w:val="005D7148"/>
    <w:rsid w:val="005E393A"/>
    <w:rsid w:val="00603365"/>
    <w:rsid w:val="00620173"/>
    <w:rsid w:val="00620791"/>
    <w:rsid w:val="00631B7B"/>
    <w:rsid w:val="006322AD"/>
    <w:rsid w:val="00644B95"/>
    <w:rsid w:val="00655404"/>
    <w:rsid w:val="00660633"/>
    <w:rsid w:val="00662DDC"/>
    <w:rsid w:val="006674B9"/>
    <w:rsid w:val="0068009B"/>
    <w:rsid w:val="00680123"/>
    <w:rsid w:val="00687FEE"/>
    <w:rsid w:val="006A18FF"/>
    <w:rsid w:val="006A23B7"/>
    <w:rsid w:val="006A4FEF"/>
    <w:rsid w:val="006B1CE9"/>
    <w:rsid w:val="006E1C2E"/>
    <w:rsid w:val="006E2CFF"/>
    <w:rsid w:val="006F63E4"/>
    <w:rsid w:val="00733239"/>
    <w:rsid w:val="00745B74"/>
    <w:rsid w:val="007606F8"/>
    <w:rsid w:val="00763CE6"/>
    <w:rsid w:val="00776024"/>
    <w:rsid w:val="00786E71"/>
    <w:rsid w:val="007A1928"/>
    <w:rsid w:val="007D4DA2"/>
    <w:rsid w:val="007D5CF4"/>
    <w:rsid w:val="007E0E67"/>
    <w:rsid w:val="007E463D"/>
    <w:rsid w:val="007F241E"/>
    <w:rsid w:val="008176A9"/>
    <w:rsid w:val="00845395"/>
    <w:rsid w:val="00847875"/>
    <w:rsid w:val="00855DB7"/>
    <w:rsid w:val="00861256"/>
    <w:rsid w:val="0086136D"/>
    <w:rsid w:val="008678F2"/>
    <w:rsid w:val="008729A2"/>
    <w:rsid w:val="00880C2F"/>
    <w:rsid w:val="008852FB"/>
    <w:rsid w:val="008C79CA"/>
    <w:rsid w:val="008D0E7A"/>
    <w:rsid w:val="008D2F03"/>
    <w:rsid w:val="008F40CB"/>
    <w:rsid w:val="008F5E05"/>
    <w:rsid w:val="00900BFE"/>
    <w:rsid w:val="009046D4"/>
    <w:rsid w:val="00906CF7"/>
    <w:rsid w:val="00907066"/>
    <w:rsid w:val="00920C68"/>
    <w:rsid w:val="00921BE2"/>
    <w:rsid w:val="0098336F"/>
    <w:rsid w:val="00990CF6"/>
    <w:rsid w:val="009B48DF"/>
    <w:rsid w:val="009B5FDE"/>
    <w:rsid w:val="009C3ED0"/>
    <w:rsid w:val="009C3F9C"/>
    <w:rsid w:val="009D49A7"/>
    <w:rsid w:val="00A022EB"/>
    <w:rsid w:val="00A07F00"/>
    <w:rsid w:val="00A16E27"/>
    <w:rsid w:val="00A45793"/>
    <w:rsid w:val="00A464ED"/>
    <w:rsid w:val="00A51F9B"/>
    <w:rsid w:val="00A531A6"/>
    <w:rsid w:val="00A61757"/>
    <w:rsid w:val="00A73782"/>
    <w:rsid w:val="00A8185A"/>
    <w:rsid w:val="00A93808"/>
    <w:rsid w:val="00AA4276"/>
    <w:rsid w:val="00AB7D73"/>
    <w:rsid w:val="00AC43E8"/>
    <w:rsid w:val="00AC72B1"/>
    <w:rsid w:val="00B004C1"/>
    <w:rsid w:val="00B0399C"/>
    <w:rsid w:val="00B05E4C"/>
    <w:rsid w:val="00B135E4"/>
    <w:rsid w:val="00B17921"/>
    <w:rsid w:val="00B22278"/>
    <w:rsid w:val="00B24258"/>
    <w:rsid w:val="00B2529E"/>
    <w:rsid w:val="00B350E9"/>
    <w:rsid w:val="00B41806"/>
    <w:rsid w:val="00B53F48"/>
    <w:rsid w:val="00B546E4"/>
    <w:rsid w:val="00B55FE4"/>
    <w:rsid w:val="00B71560"/>
    <w:rsid w:val="00B8180B"/>
    <w:rsid w:val="00B83BD4"/>
    <w:rsid w:val="00B94B2A"/>
    <w:rsid w:val="00BB0442"/>
    <w:rsid w:val="00BB3443"/>
    <w:rsid w:val="00BC2F00"/>
    <w:rsid w:val="00BC3601"/>
    <w:rsid w:val="00BC3B2C"/>
    <w:rsid w:val="00BE6D78"/>
    <w:rsid w:val="00BF3899"/>
    <w:rsid w:val="00C0512B"/>
    <w:rsid w:val="00C1159B"/>
    <w:rsid w:val="00C253FC"/>
    <w:rsid w:val="00C2772D"/>
    <w:rsid w:val="00C47D41"/>
    <w:rsid w:val="00C53383"/>
    <w:rsid w:val="00C65BAE"/>
    <w:rsid w:val="00C70171"/>
    <w:rsid w:val="00CA4C15"/>
    <w:rsid w:val="00CB60CD"/>
    <w:rsid w:val="00CC5AD2"/>
    <w:rsid w:val="00CD16FC"/>
    <w:rsid w:val="00CD3944"/>
    <w:rsid w:val="00CE06BB"/>
    <w:rsid w:val="00CE5CAB"/>
    <w:rsid w:val="00CE6767"/>
    <w:rsid w:val="00D023E4"/>
    <w:rsid w:val="00D05B83"/>
    <w:rsid w:val="00D05E86"/>
    <w:rsid w:val="00D17FAF"/>
    <w:rsid w:val="00D20CFF"/>
    <w:rsid w:val="00D2742C"/>
    <w:rsid w:val="00D37321"/>
    <w:rsid w:val="00D45097"/>
    <w:rsid w:val="00D45E5D"/>
    <w:rsid w:val="00D46DD8"/>
    <w:rsid w:val="00D53B85"/>
    <w:rsid w:val="00D55E67"/>
    <w:rsid w:val="00D60318"/>
    <w:rsid w:val="00D621CE"/>
    <w:rsid w:val="00D6643C"/>
    <w:rsid w:val="00D751F9"/>
    <w:rsid w:val="00D7719D"/>
    <w:rsid w:val="00D803EC"/>
    <w:rsid w:val="00D93BE7"/>
    <w:rsid w:val="00DA29EA"/>
    <w:rsid w:val="00DA5E74"/>
    <w:rsid w:val="00DA6665"/>
    <w:rsid w:val="00DC1C66"/>
    <w:rsid w:val="00DC4347"/>
    <w:rsid w:val="00DD0A19"/>
    <w:rsid w:val="00DD45F0"/>
    <w:rsid w:val="00DD7B4C"/>
    <w:rsid w:val="00DE6FD7"/>
    <w:rsid w:val="00DF0079"/>
    <w:rsid w:val="00DF185B"/>
    <w:rsid w:val="00DF227B"/>
    <w:rsid w:val="00E037D2"/>
    <w:rsid w:val="00E13426"/>
    <w:rsid w:val="00E2397E"/>
    <w:rsid w:val="00E30E80"/>
    <w:rsid w:val="00E35819"/>
    <w:rsid w:val="00E41CF9"/>
    <w:rsid w:val="00E51622"/>
    <w:rsid w:val="00E614F4"/>
    <w:rsid w:val="00E63E28"/>
    <w:rsid w:val="00E645CA"/>
    <w:rsid w:val="00E66C31"/>
    <w:rsid w:val="00E740CD"/>
    <w:rsid w:val="00EA63E2"/>
    <w:rsid w:val="00EB1D4C"/>
    <w:rsid w:val="00ED55C6"/>
    <w:rsid w:val="00ED7324"/>
    <w:rsid w:val="00EE4295"/>
    <w:rsid w:val="00EF3DAB"/>
    <w:rsid w:val="00EF5FDC"/>
    <w:rsid w:val="00F030B8"/>
    <w:rsid w:val="00F03D18"/>
    <w:rsid w:val="00F04DD3"/>
    <w:rsid w:val="00F06AC6"/>
    <w:rsid w:val="00F106BF"/>
    <w:rsid w:val="00F2240B"/>
    <w:rsid w:val="00F274BA"/>
    <w:rsid w:val="00F30502"/>
    <w:rsid w:val="00F45A80"/>
    <w:rsid w:val="00F50842"/>
    <w:rsid w:val="00F56716"/>
    <w:rsid w:val="00F64F09"/>
    <w:rsid w:val="00F80387"/>
    <w:rsid w:val="00F832E6"/>
    <w:rsid w:val="00F90341"/>
    <w:rsid w:val="00FA3F94"/>
    <w:rsid w:val="00FB1816"/>
    <w:rsid w:val="00FB2A60"/>
    <w:rsid w:val="00FB6003"/>
    <w:rsid w:val="00F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07D26BC9"/>
  <w15:docId w15:val="{CDE4FBCD-1AA6-4A63-B7B3-084946D8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3239"/>
    <w:pPr>
      <w:spacing w:after="200" w:line="276" w:lineRule="auto"/>
    </w:pPr>
    <w:rPr>
      <w:sz w:val="22"/>
      <w:szCs w:val="22"/>
      <w:lang w:val="en-US" w:eastAsia="en-US"/>
    </w:rPr>
  </w:style>
  <w:style w:type="paragraph" w:styleId="Rubrik1">
    <w:name w:val="heading 1"/>
    <w:basedOn w:val="Normal"/>
    <w:next w:val="Normal"/>
    <w:link w:val="Rubrik1Char"/>
    <w:uiPriority w:val="99"/>
    <w:qFormat/>
    <w:rsid w:val="0073323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9"/>
    <w:qFormat/>
    <w:rsid w:val="0073323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9"/>
    <w:qFormat/>
    <w:rsid w:val="0073323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Rubrik4">
    <w:name w:val="heading 4"/>
    <w:basedOn w:val="Normal"/>
    <w:next w:val="Normal"/>
    <w:link w:val="Rubrik4Char"/>
    <w:uiPriority w:val="99"/>
    <w:qFormat/>
    <w:rsid w:val="0073323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Rubrik5">
    <w:name w:val="heading 5"/>
    <w:basedOn w:val="Normal"/>
    <w:next w:val="Normal"/>
    <w:link w:val="Rubrik5Char"/>
    <w:uiPriority w:val="99"/>
    <w:qFormat/>
    <w:rsid w:val="0073323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Rubrik6">
    <w:name w:val="heading 6"/>
    <w:basedOn w:val="Normal"/>
    <w:next w:val="Normal"/>
    <w:link w:val="Rubrik6Char"/>
    <w:uiPriority w:val="99"/>
    <w:qFormat/>
    <w:rsid w:val="0073323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Rubrik7">
    <w:name w:val="heading 7"/>
    <w:basedOn w:val="Normal"/>
    <w:next w:val="Normal"/>
    <w:link w:val="Rubrik7Char"/>
    <w:uiPriority w:val="99"/>
    <w:qFormat/>
    <w:rsid w:val="0073323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Rubrik8">
    <w:name w:val="heading 8"/>
    <w:basedOn w:val="Normal"/>
    <w:next w:val="Normal"/>
    <w:link w:val="Rubrik8Char"/>
    <w:uiPriority w:val="99"/>
    <w:qFormat/>
    <w:rsid w:val="0073323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9"/>
    <w:qFormat/>
    <w:rsid w:val="0073323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uiPriority w:val="99"/>
    <w:locked/>
    <w:rsid w:val="007332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Rubrik2Char">
    <w:name w:val="Rubrik 2 Char"/>
    <w:link w:val="Rubrik2"/>
    <w:uiPriority w:val="99"/>
    <w:locked/>
    <w:rsid w:val="0073323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Rubrik3Char">
    <w:name w:val="Rubrik 3 Char"/>
    <w:link w:val="Rubrik3"/>
    <w:uiPriority w:val="99"/>
    <w:locked/>
    <w:rsid w:val="00733239"/>
    <w:rPr>
      <w:rFonts w:ascii="Cambria" w:hAnsi="Cambria" w:cs="Times New Roman"/>
      <w:b/>
      <w:bCs/>
      <w:color w:val="4F81BD"/>
    </w:rPr>
  </w:style>
  <w:style w:type="character" w:customStyle="1" w:styleId="Rubrik4Char">
    <w:name w:val="Rubrik 4 Char"/>
    <w:link w:val="Rubrik4"/>
    <w:uiPriority w:val="99"/>
    <w:locked/>
    <w:rsid w:val="00733239"/>
    <w:rPr>
      <w:rFonts w:ascii="Cambria" w:hAnsi="Cambria" w:cs="Times New Roman"/>
      <w:b/>
      <w:bCs/>
      <w:i/>
      <w:iCs/>
      <w:color w:val="4F81BD"/>
    </w:rPr>
  </w:style>
  <w:style w:type="character" w:customStyle="1" w:styleId="Rubrik5Char">
    <w:name w:val="Rubrik 5 Char"/>
    <w:link w:val="Rubrik5"/>
    <w:uiPriority w:val="99"/>
    <w:locked/>
    <w:rsid w:val="00733239"/>
    <w:rPr>
      <w:rFonts w:ascii="Cambria" w:hAnsi="Cambria" w:cs="Times New Roman"/>
      <w:color w:val="243F60"/>
    </w:rPr>
  </w:style>
  <w:style w:type="character" w:customStyle="1" w:styleId="Rubrik6Char">
    <w:name w:val="Rubrik 6 Char"/>
    <w:link w:val="Rubrik6"/>
    <w:uiPriority w:val="99"/>
    <w:locked/>
    <w:rsid w:val="00733239"/>
    <w:rPr>
      <w:rFonts w:ascii="Cambria" w:hAnsi="Cambria" w:cs="Times New Roman"/>
      <w:i/>
      <w:iCs/>
      <w:color w:val="243F60"/>
    </w:rPr>
  </w:style>
  <w:style w:type="character" w:customStyle="1" w:styleId="Rubrik7Char">
    <w:name w:val="Rubrik 7 Char"/>
    <w:link w:val="Rubrik7"/>
    <w:uiPriority w:val="99"/>
    <w:locked/>
    <w:rsid w:val="00733239"/>
    <w:rPr>
      <w:rFonts w:ascii="Cambria" w:hAnsi="Cambria" w:cs="Times New Roman"/>
      <w:i/>
      <w:iCs/>
      <w:color w:val="404040"/>
    </w:rPr>
  </w:style>
  <w:style w:type="character" w:customStyle="1" w:styleId="Rubrik8Char">
    <w:name w:val="Rubrik 8 Char"/>
    <w:link w:val="Rubrik8"/>
    <w:uiPriority w:val="99"/>
    <w:locked/>
    <w:rsid w:val="00733239"/>
    <w:rPr>
      <w:rFonts w:ascii="Cambria" w:hAnsi="Cambria" w:cs="Times New Roman"/>
      <w:color w:val="4F81BD"/>
      <w:sz w:val="20"/>
      <w:szCs w:val="20"/>
    </w:rPr>
  </w:style>
  <w:style w:type="character" w:customStyle="1" w:styleId="Rubrik9Char">
    <w:name w:val="Rubrik 9 Char"/>
    <w:link w:val="Rubrik9"/>
    <w:uiPriority w:val="99"/>
    <w:locked/>
    <w:rsid w:val="00733239"/>
    <w:rPr>
      <w:rFonts w:ascii="Cambria" w:hAnsi="Cambria" w:cs="Times New Roman"/>
      <w:i/>
      <w:iCs/>
      <w:color w:val="404040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rsid w:val="0086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locked/>
    <w:rsid w:val="0086136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link w:val="Sidhuvud"/>
    <w:uiPriority w:val="99"/>
    <w:locked/>
    <w:rsid w:val="0086136D"/>
    <w:rPr>
      <w:rFonts w:cs="Times New Roman"/>
    </w:rPr>
  </w:style>
  <w:style w:type="paragraph" w:styleId="Sidfot">
    <w:name w:val="footer"/>
    <w:basedOn w:val="Normal"/>
    <w:link w:val="SidfotChar"/>
    <w:uiPriority w:val="99"/>
    <w:semiHidden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link w:val="Sidfot"/>
    <w:uiPriority w:val="99"/>
    <w:semiHidden/>
    <w:locked/>
    <w:rsid w:val="0086136D"/>
    <w:rPr>
      <w:rFonts w:cs="Times New Roman"/>
    </w:rPr>
  </w:style>
  <w:style w:type="paragraph" w:styleId="Normalwebb">
    <w:name w:val="Normal (Web)"/>
    <w:basedOn w:val="Normal"/>
    <w:uiPriority w:val="99"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styleId="Hyperlnk">
    <w:name w:val="Hyperlink"/>
    <w:uiPriority w:val="99"/>
    <w:rsid w:val="0086136D"/>
    <w:rPr>
      <w:rFonts w:cs="Times New Roman"/>
      <w:color w:val="0000FF"/>
      <w:u w:val="single"/>
    </w:rPr>
  </w:style>
  <w:style w:type="paragraph" w:styleId="Brdtext">
    <w:name w:val="Body Text"/>
    <w:basedOn w:val="Normal"/>
    <w:link w:val="BrdtextChar"/>
    <w:uiPriority w:val="99"/>
    <w:semiHidden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customStyle="1" w:styleId="BrdtextChar">
    <w:name w:val="Brödtext Char"/>
    <w:link w:val="Brdtext"/>
    <w:uiPriority w:val="99"/>
    <w:semiHidden/>
    <w:locked/>
    <w:rsid w:val="0086136D"/>
    <w:rPr>
      <w:rFonts w:ascii="Times New Roman" w:hAnsi="Times New Roman" w:cs="Times New Roman"/>
      <w:sz w:val="24"/>
      <w:szCs w:val="24"/>
      <w:lang w:eastAsia="sv-SE"/>
    </w:rPr>
  </w:style>
  <w:style w:type="paragraph" w:styleId="Ingetavstnd">
    <w:name w:val="No Spacing"/>
    <w:link w:val="IngetavstndChar"/>
    <w:uiPriority w:val="99"/>
    <w:qFormat/>
    <w:rsid w:val="00733239"/>
    <w:rPr>
      <w:sz w:val="22"/>
      <w:szCs w:val="22"/>
      <w:lang w:val="en-US" w:eastAsia="en-US"/>
    </w:rPr>
  </w:style>
  <w:style w:type="character" w:customStyle="1" w:styleId="IngetavstndChar">
    <w:name w:val="Inget avstånd Char"/>
    <w:link w:val="Ingetavstnd"/>
    <w:uiPriority w:val="99"/>
    <w:locked/>
    <w:rsid w:val="00E66C31"/>
    <w:rPr>
      <w:sz w:val="22"/>
      <w:szCs w:val="22"/>
      <w:lang w:val="en-US" w:eastAsia="en-US" w:bidi="ar-SA"/>
    </w:rPr>
  </w:style>
  <w:style w:type="paragraph" w:styleId="Liststycke">
    <w:name w:val="List Paragraph"/>
    <w:basedOn w:val="Normal"/>
    <w:uiPriority w:val="99"/>
    <w:qFormat/>
    <w:rsid w:val="00733239"/>
    <w:pPr>
      <w:ind w:left="720"/>
      <w:contextualSpacing/>
    </w:pPr>
  </w:style>
  <w:style w:type="paragraph" w:customStyle="1" w:styleId="Kod">
    <w:name w:val="Kod"/>
    <w:basedOn w:val="Normal"/>
    <w:link w:val="KodChar"/>
    <w:uiPriority w:val="99"/>
    <w:rsid w:val="001E3919"/>
    <w:pPr>
      <w:tabs>
        <w:tab w:val="left" w:pos="170"/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 w:line="240" w:lineRule="auto"/>
    </w:pPr>
    <w:rPr>
      <w:rFonts w:ascii="Courier New" w:hAnsi="Courier New" w:cs="Courier New"/>
      <w:sz w:val="16"/>
    </w:rPr>
  </w:style>
  <w:style w:type="table" w:styleId="Tabellrutnt">
    <w:name w:val="Table Grid"/>
    <w:basedOn w:val="Normaltabell"/>
    <w:uiPriority w:val="99"/>
    <w:rsid w:val="006201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odChar">
    <w:name w:val="Kod Char"/>
    <w:link w:val="Kod"/>
    <w:uiPriority w:val="99"/>
    <w:locked/>
    <w:rsid w:val="001E3919"/>
    <w:rPr>
      <w:rFonts w:ascii="Courier New" w:hAnsi="Courier New" w:cs="Courier New"/>
      <w:sz w:val="22"/>
      <w:szCs w:val="22"/>
      <w:lang w:val="en-US" w:eastAsia="en-US"/>
    </w:rPr>
  </w:style>
  <w:style w:type="paragraph" w:styleId="Litteraturfrteckning">
    <w:name w:val="Bibliography"/>
    <w:basedOn w:val="Normal"/>
    <w:next w:val="Normal"/>
    <w:uiPriority w:val="99"/>
    <w:rsid w:val="005D7148"/>
  </w:style>
  <w:style w:type="paragraph" w:styleId="Dokumentversikt">
    <w:name w:val="Document Map"/>
    <w:basedOn w:val="Normal"/>
    <w:link w:val="DokumentversiktChar"/>
    <w:uiPriority w:val="99"/>
    <w:semiHidden/>
    <w:rsid w:val="00E1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link w:val="Dokumentversikt"/>
    <w:uiPriority w:val="99"/>
    <w:semiHidden/>
    <w:locked/>
    <w:rsid w:val="00E13426"/>
    <w:rPr>
      <w:rFonts w:ascii="Tahoma" w:hAnsi="Tahoma" w:cs="Tahoma"/>
      <w:sz w:val="16"/>
      <w:szCs w:val="16"/>
      <w:lang w:eastAsia="en-US"/>
    </w:rPr>
  </w:style>
  <w:style w:type="paragraph" w:styleId="Innehll1">
    <w:name w:val="toc 1"/>
    <w:basedOn w:val="Normal"/>
    <w:next w:val="Normal"/>
    <w:autoRedefine/>
    <w:uiPriority w:val="99"/>
    <w:rsid w:val="00CC5AD2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99"/>
    <w:rsid w:val="00CC5AD2"/>
    <w:pPr>
      <w:spacing w:before="120" w:after="0"/>
      <w:ind w:left="22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99"/>
    <w:rsid w:val="00CC5AD2"/>
    <w:pPr>
      <w:spacing w:after="0"/>
      <w:ind w:left="440"/>
    </w:pPr>
    <w:rPr>
      <w:sz w:val="20"/>
      <w:szCs w:val="20"/>
    </w:rPr>
  </w:style>
  <w:style w:type="paragraph" w:styleId="Innehll4">
    <w:name w:val="toc 4"/>
    <w:basedOn w:val="Normal"/>
    <w:next w:val="Normal"/>
    <w:autoRedefine/>
    <w:uiPriority w:val="99"/>
    <w:rsid w:val="00CC5AD2"/>
    <w:pPr>
      <w:spacing w:after="0"/>
      <w:ind w:left="66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99"/>
    <w:rsid w:val="00CC5AD2"/>
    <w:pPr>
      <w:spacing w:after="0"/>
      <w:ind w:left="88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99"/>
    <w:rsid w:val="00CC5AD2"/>
    <w:pPr>
      <w:spacing w:after="0"/>
      <w:ind w:left="11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99"/>
    <w:rsid w:val="00CC5AD2"/>
    <w:pPr>
      <w:spacing w:after="0"/>
      <w:ind w:left="132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99"/>
    <w:rsid w:val="00CC5AD2"/>
    <w:pPr>
      <w:spacing w:after="0"/>
      <w:ind w:left="154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99"/>
    <w:rsid w:val="00CC5AD2"/>
    <w:pPr>
      <w:spacing w:after="0"/>
      <w:ind w:left="1760"/>
    </w:pPr>
    <w:rPr>
      <w:sz w:val="20"/>
      <w:szCs w:val="20"/>
    </w:rPr>
  </w:style>
  <w:style w:type="paragraph" w:styleId="Innehllsfrteckningsrubrik">
    <w:name w:val="TOC Heading"/>
    <w:basedOn w:val="Rubrik1"/>
    <w:next w:val="Normal"/>
    <w:uiPriority w:val="99"/>
    <w:qFormat/>
    <w:rsid w:val="00733239"/>
    <w:pPr>
      <w:outlineLvl w:val="9"/>
    </w:pPr>
  </w:style>
  <w:style w:type="paragraph" w:styleId="Beskrivning">
    <w:name w:val="caption"/>
    <w:basedOn w:val="Normal"/>
    <w:next w:val="Normal"/>
    <w:uiPriority w:val="99"/>
    <w:qFormat/>
    <w:rsid w:val="00733239"/>
    <w:pPr>
      <w:spacing w:line="240" w:lineRule="auto"/>
    </w:pPr>
    <w:rPr>
      <w:b/>
      <w:bCs/>
      <w:color w:val="4F81BD"/>
      <w:sz w:val="18"/>
      <w:szCs w:val="18"/>
    </w:rPr>
  </w:style>
  <w:style w:type="paragraph" w:styleId="Rubrik">
    <w:name w:val="Title"/>
    <w:basedOn w:val="Normal"/>
    <w:next w:val="Normal"/>
    <w:link w:val="RubrikChar"/>
    <w:uiPriority w:val="99"/>
    <w:qFormat/>
    <w:rsid w:val="0073323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link w:val="Rubrik"/>
    <w:uiPriority w:val="99"/>
    <w:locked/>
    <w:rsid w:val="0073323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99"/>
    <w:qFormat/>
    <w:rsid w:val="0073323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rubrikChar">
    <w:name w:val="Underrubrik Char"/>
    <w:link w:val="Underrubrik"/>
    <w:uiPriority w:val="99"/>
    <w:locked/>
    <w:rsid w:val="0073323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ark">
    <w:name w:val="Strong"/>
    <w:uiPriority w:val="99"/>
    <w:qFormat/>
    <w:rsid w:val="00733239"/>
    <w:rPr>
      <w:rFonts w:cs="Times New Roman"/>
      <w:b/>
      <w:bCs/>
    </w:rPr>
  </w:style>
  <w:style w:type="character" w:styleId="Betoning">
    <w:name w:val="Emphasis"/>
    <w:uiPriority w:val="99"/>
    <w:qFormat/>
    <w:rsid w:val="00733239"/>
    <w:rPr>
      <w:rFonts w:cs="Times New Roman"/>
      <w:i/>
      <w:iCs/>
    </w:rPr>
  </w:style>
  <w:style w:type="paragraph" w:styleId="Citat">
    <w:name w:val="Quote"/>
    <w:basedOn w:val="Normal"/>
    <w:next w:val="Normal"/>
    <w:link w:val="CitatChar"/>
    <w:uiPriority w:val="99"/>
    <w:qFormat/>
    <w:rsid w:val="00733239"/>
    <w:rPr>
      <w:i/>
      <w:iCs/>
      <w:color w:val="000000"/>
    </w:rPr>
  </w:style>
  <w:style w:type="character" w:customStyle="1" w:styleId="CitatChar">
    <w:name w:val="Citat Char"/>
    <w:link w:val="Citat"/>
    <w:uiPriority w:val="99"/>
    <w:locked/>
    <w:rsid w:val="00733239"/>
    <w:rPr>
      <w:rFonts w:cs="Times New Roman"/>
      <w:i/>
      <w:iCs/>
      <w:color w:val="000000"/>
    </w:rPr>
  </w:style>
  <w:style w:type="paragraph" w:styleId="Starktcitat">
    <w:name w:val="Intense Quote"/>
    <w:basedOn w:val="Normal"/>
    <w:next w:val="Normal"/>
    <w:link w:val="StarktcitatChar"/>
    <w:uiPriority w:val="99"/>
    <w:qFormat/>
    <w:rsid w:val="0073323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arktcitatChar">
    <w:name w:val="Starkt citat Char"/>
    <w:link w:val="Starktcitat"/>
    <w:uiPriority w:val="99"/>
    <w:locked/>
    <w:rsid w:val="00733239"/>
    <w:rPr>
      <w:rFonts w:cs="Times New Roman"/>
      <w:b/>
      <w:bCs/>
      <w:i/>
      <w:iCs/>
      <w:color w:val="4F81BD"/>
    </w:rPr>
  </w:style>
  <w:style w:type="character" w:styleId="Diskretbetoning">
    <w:name w:val="Subtle Emphasis"/>
    <w:uiPriority w:val="99"/>
    <w:qFormat/>
    <w:rsid w:val="00733239"/>
    <w:rPr>
      <w:rFonts w:cs="Times New Roman"/>
      <w:i/>
      <w:iCs/>
      <w:color w:val="808080"/>
    </w:rPr>
  </w:style>
  <w:style w:type="character" w:styleId="Starkbetoning">
    <w:name w:val="Intense Emphasis"/>
    <w:uiPriority w:val="99"/>
    <w:qFormat/>
    <w:rsid w:val="00733239"/>
    <w:rPr>
      <w:rFonts w:cs="Times New Roman"/>
      <w:b/>
      <w:bCs/>
      <w:i/>
      <w:iCs/>
      <w:color w:val="4F81BD"/>
    </w:rPr>
  </w:style>
  <w:style w:type="character" w:styleId="Diskretreferens">
    <w:name w:val="Subtle Reference"/>
    <w:uiPriority w:val="99"/>
    <w:qFormat/>
    <w:rsid w:val="00733239"/>
    <w:rPr>
      <w:rFonts w:cs="Times New Roman"/>
      <w:smallCaps/>
      <w:color w:val="C0504D"/>
      <w:u w:val="single"/>
    </w:rPr>
  </w:style>
  <w:style w:type="character" w:styleId="Starkreferens">
    <w:name w:val="Intense Reference"/>
    <w:uiPriority w:val="99"/>
    <w:qFormat/>
    <w:rsid w:val="00733239"/>
    <w:rPr>
      <w:rFonts w:cs="Times New Roman"/>
      <w:b/>
      <w:bCs/>
      <w:smallCaps/>
      <w:color w:val="C0504D"/>
      <w:spacing w:val="5"/>
      <w:u w:val="single"/>
    </w:rPr>
  </w:style>
  <w:style w:type="character" w:styleId="Bokenstitel">
    <w:name w:val="Book Title"/>
    <w:uiPriority w:val="99"/>
    <w:qFormat/>
    <w:rsid w:val="00733239"/>
    <w:rPr>
      <w:rFonts w:cs="Times New Roman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0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eloper.valvesoftware.com/wiki/Source_Multiplayer_Network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gafferongames.com/networking-for-game-programmer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m1\Desktop\Spelorienterade%20datastrukturer%20och%20algoritmer%20-%20dokumentm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4BFDD1B1E2EC4B88CECE7EBA2C7668" ma:contentTypeVersion="6" ma:contentTypeDescription="Skapa ett nytt dokument." ma:contentTypeScope="" ma:versionID="8d67aa96f71336d43951a0ab9b178a63">
  <xsd:schema xmlns:xsd="http://www.w3.org/2001/XMLSchema" xmlns:xs="http://www.w3.org/2001/XMLSchema" xmlns:p="http://schemas.microsoft.com/office/2006/metadata/properties" xmlns:ns2="c2a6cfa5-e9e4-4f53-88e0-89866033c369" xmlns:ns3="bb8a861d-32e4-4cd9-94d8-3f519c6ddddf" targetNamespace="http://schemas.microsoft.com/office/2006/metadata/properties" ma:root="true" ma:fieldsID="efa5f01514934e7f44467e4fd0ff8c00" ns2:_="" ns3:_="">
    <xsd:import namespace="c2a6cfa5-e9e4-4f53-88e0-89866033c369"/>
    <xsd:import namespace="bb8a861d-32e4-4cd9-94d8-3f519c6ddd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6cfa5-e9e4-4f53-88e0-89866033c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a861d-32e4-4cd9-94d8-3f519c6ddd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D2DB71-1B15-42AD-9C2D-B2C716874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a6cfa5-e9e4-4f53-88e0-89866033c369"/>
    <ds:schemaRef ds:uri="bb8a861d-32e4-4cd9-94d8-3f519c6dd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FDE444-B2BA-46AB-9295-5A7E2F7DA7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2E7C8-3FA7-446E-AE81-C9A26509443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c2a6cfa5-e9e4-4f53-88e0-89866033c369"/>
    <ds:schemaRef ds:uri="http://purl.org/dc/elements/1.1/"/>
    <ds:schemaRef ds:uri="http://schemas.microsoft.com/office/2006/metadata/properties"/>
    <ds:schemaRef ds:uri="http://schemas.microsoft.com/office/infopath/2007/PartnerControls"/>
    <ds:schemaRef ds:uri="bb8a861d-32e4-4cd9-94d8-3f519c6dddd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Spelorienterade datastrukturer och algoritmer - dokumentmall.dotx</Template>
  <TotalTime>230</TotalTime>
  <Pages>2</Pages>
  <Words>184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Spelorienterade Datastrukturer och Algoritmer</vt:lpstr>
    </vt:vector>
  </TitlesOfParts>
  <Company>Hermods AB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Spelorienterade Datastrukturer och Algoritmer</dc:title>
  <dc:subject/>
  <dc:creator>Mham1</dc:creator>
  <cp:keywords/>
  <dc:description/>
  <cp:lastModifiedBy>gral1</cp:lastModifiedBy>
  <cp:revision>159</cp:revision>
  <dcterms:created xsi:type="dcterms:W3CDTF">2011-11-23T16:53:00Z</dcterms:created>
  <dcterms:modified xsi:type="dcterms:W3CDTF">2018-02-20T15:35:00Z</dcterms:modified>
  <cp:category>Kurskompendium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0x0101005B4BFDD1B1E2EC4B88CECE7EBA2C7668</vt:lpwstr>
  </property>
</Properties>
</file>